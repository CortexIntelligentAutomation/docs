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BE0C9" w14:textId="36A73745" w:rsidR="00D226B2" w:rsidRPr="002D0801" w:rsidRDefault="007A4CEF" w:rsidP="00D226B2">
      <w:pPr>
        <w:pStyle w:val="Heading1"/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148ED103" wp14:editId="4A1FBB8C">
            <wp:simplePos x="0" y="0"/>
            <wp:positionH relativeFrom="page">
              <wp:align>right</wp:align>
            </wp:positionH>
            <wp:positionV relativeFrom="paragraph">
              <wp:posOffset>-475582</wp:posOffset>
            </wp:positionV>
            <wp:extent cx="7563600" cy="10692000"/>
            <wp:effectExtent l="0" t="0" r="0" b="0"/>
            <wp:wrapNone/>
            <wp:docPr id="1" name="Picture 1" descr="A blue and grey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grey circle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600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DE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57ECAD" wp14:editId="6D1FA407">
                <wp:simplePos x="0" y="0"/>
                <wp:positionH relativeFrom="margin">
                  <wp:align>right</wp:align>
                </wp:positionH>
                <wp:positionV relativeFrom="page">
                  <wp:posOffset>6927215</wp:posOffset>
                </wp:positionV>
                <wp:extent cx="5742000" cy="10763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000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6DF37D" w14:textId="2465541A" w:rsidR="00D226B2" w:rsidRDefault="00D226B2" w:rsidP="00D226B2">
                            <w:pPr>
                              <w:pStyle w:val="Title"/>
                              <w:rPr>
                                <w:b w:val="0"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  <w:szCs w:val="48"/>
                              </w:rPr>
                              <w:t>Multiple Server with HA</w:t>
                            </w:r>
                            <w:r>
                              <w:rPr>
                                <w:b w:val="0"/>
                                <w:bCs/>
                                <w:sz w:val="48"/>
                                <w:szCs w:val="48"/>
                              </w:rPr>
                              <w:br/>
                            </w:r>
                            <w:r w:rsidR="00A63ABB">
                              <w:rPr>
                                <w:b w:val="0"/>
                                <w:bCs/>
                                <w:sz w:val="48"/>
                                <w:szCs w:val="48"/>
                              </w:rPr>
                              <w:t>Installation Checklists</w:t>
                            </w:r>
                          </w:p>
                          <w:p w14:paraId="760F7341" w14:textId="77777777" w:rsidR="00A63ABB" w:rsidRPr="00A63ABB" w:rsidRDefault="00A63ABB" w:rsidP="00A63A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57EC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0.95pt;margin-top:545.45pt;width:452.15pt;height:84.7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" filled="f" stroked="f" strokeweight=".5pt">
                <v:textbox>
                  <w:txbxContent>
                    <w:p w14:paraId="4E6DF37D" w14:textId="2465541A" w:rsidR="00D226B2" w:rsidRDefault="00D226B2" w:rsidP="00D226B2">
                      <w:pPr>
                        <w:pStyle w:val="Title"/>
                        <w:rPr>
                          <w:b w:val="0"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  <w:szCs w:val="48"/>
                        </w:rPr>
                        <w:t>Multiple Server with HA</w:t>
                      </w:r>
                      <w:r>
                        <w:rPr>
                          <w:b w:val="0"/>
                          <w:bCs/>
                          <w:sz w:val="48"/>
                          <w:szCs w:val="48"/>
                        </w:rPr>
                        <w:br/>
                      </w:r>
                      <w:r w:rsidR="00A63ABB">
                        <w:rPr>
                          <w:b w:val="0"/>
                          <w:bCs/>
                          <w:sz w:val="48"/>
                          <w:szCs w:val="48"/>
                        </w:rPr>
                        <w:t>Installation Checklists</w:t>
                      </w:r>
                    </w:p>
                    <w:p w14:paraId="760F7341" w14:textId="77777777" w:rsidR="00A63ABB" w:rsidRPr="00A63ABB" w:rsidRDefault="00A63ABB" w:rsidP="00A63ABB"/>
                  </w:txbxContent>
                </v:textbox>
                <w10:wrap anchorx="margin" anchory="page"/>
              </v:shape>
            </w:pict>
          </mc:Fallback>
        </mc:AlternateContent>
      </w:r>
      <w:r w:rsidR="00CB2C9D">
        <w:br w:type="page"/>
      </w:r>
    </w:p>
    <w:p w14:paraId="3AC9E8FC" w14:textId="750543A6" w:rsidR="00A63ABB" w:rsidRDefault="00A63ABB" w:rsidP="00E0041B">
      <w:pPr>
        <w:pStyle w:val="Heading2"/>
        <w:numPr>
          <w:ilvl w:val="0"/>
          <w:numId w:val="0"/>
        </w:numPr>
      </w:pPr>
      <w:r>
        <w:lastRenderedPageBreak/>
        <w:t>Overview</w:t>
      </w:r>
    </w:p>
    <w:p w14:paraId="235EDD68" w14:textId="7B461D66" w:rsidR="00A63ABB" w:rsidRDefault="00A63ABB" w:rsidP="00A63ABB">
      <w:r>
        <w:t>This document</w:t>
      </w:r>
      <w:r w:rsidR="002035C6">
        <w:t xml:space="preserve"> is designed to help</w:t>
      </w:r>
      <w:r w:rsidR="005432E0">
        <w:t xml:space="preserve"> confirm that all the different parts of the CORTEX installation process have been completed </w:t>
      </w:r>
      <w:r w:rsidR="008D091A">
        <w:t xml:space="preserve">based on the installation documentation. </w:t>
      </w:r>
    </w:p>
    <w:p w14:paraId="591BCEF7" w14:textId="0341B43C" w:rsidR="008D091A" w:rsidRDefault="00247A83" w:rsidP="00A63ABB">
      <w:r>
        <w:t>Th</w:t>
      </w:r>
      <w:r w:rsidR="000261FE">
        <w:t>e</w:t>
      </w:r>
      <w:r w:rsidR="001E1DE4">
        <w:t>se parts have been grouped into three checklists below:</w:t>
      </w:r>
    </w:p>
    <w:p w14:paraId="07AD451D" w14:textId="46ED1153" w:rsidR="001E1DE4" w:rsidRDefault="001E1DE4" w:rsidP="001E1DE4">
      <w:pPr>
        <w:pStyle w:val="ListParagraph"/>
        <w:numPr>
          <w:ilvl w:val="0"/>
          <w:numId w:val="4"/>
        </w:numPr>
      </w:pPr>
      <w:r>
        <w:t xml:space="preserve">Requirements </w:t>
      </w:r>
      <w:r w:rsidR="002F1262">
        <w:t>–</w:t>
      </w:r>
      <w:r>
        <w:t xml:space="preserve"> </w:t>
      </w:r>
      <w:r w:rsidR="002F1262">
        <w:t xml:space="preserve">A list of </w:t>
      </w:r>
      <w:r w:rsidR="00B07034">
        <w:t>checks that need to be completed before the installation starts</w:t>
      </w:r>
    </w:p>
    <w:p w14:paraId="1874C51F" w14:textId="02F3FA21" w:rsidR="00B07034" w:rsidRDefault="00B07034" w:rsidP="001E1DE4">
      <w:pPr>
        <w:pStyle w:val="ListParagraph"/>
        <w:numPr>
          <w:ilvl w:val="0"/>
          <w:numId w:val="4"/>
        </w:numPr>
      </w:pPr>
      <w:r>
        <w:t>Pre-Installation - A list of steps that need to be completed at the start of the installation to ready the server</w:t>
      </w:r>
    </w:p>
    <w:p w14:paraId="54FA9710" w14:textId="3D31FB44" w:rsidR="00B07034" w:rsidRDefault="00B07034" w:rsidP="001E1DE4">
      <w:pPr>
        <w:pStyle w:val="ListParagraph"/>
        <w:numPr>
          <w:ilvl w:val="0"/>
          <w:numId w:val="4"/>
        </w:numPr>
      </w:pPr>
      <w:r>
        <w:t>Installation – A list of steps to complete the installation of CORTEX</w:t>
      </w:r>
    </w:p>
    <w:p w14:paraId="17426B5D" w14:textId="221BEA85" w:rsidR="00632AC6" w:rsidRPr="00A63ABB" w:rsidRDefault="00F261FB" w:rsidP="00801EAD">
      <w:r>
        <w:t xml:space="preserve">As there are different options for the installation to suit the different needs </w:t>
      </w:r>
      <w:r w:rsidR="00306878">
        <w:t>of customer environments</w:t>
      </w:r>
      <w:r w:rsidR="004326AA">
        <w:t xml:space="preserve">, some of the below checklists </w:t>
      </w:r>
      <w:r w:rsidR="009E32D1">
        <w:t>have “</w:t>
      </w:r>
      <w:r w:rsidR="009E32D1" w:rsidRPr="00801EAD">
        <w:rPr>
          <w:b/>
          <w:bCs/>
        </w:rPr>
        <w:t>EITHER</w:t>
      </w:r>
      <w:r w:rsidR="009E32D1">
        <w:t xml:space="preserve"> and </w:t>
      </w:r>
      <w:r w:rsidR="009E32D1" w:rsidRPr="00801EAD">
        <w:rPr>
          <w:b/>
          <w:bCs/>
        </w:rPr>
        <w:t>OR</w:t>
      </w:r>
      <w:r w:rsidR="009E32D1">
        <w:t xml:space="preserve">” </w:t>
      </w:r>
      <w:r w:rsidR="0083131B">
        <w:t>statements.</w:t>
      </w:r>
      <w:r w:rsidR="002E2895">
        <w:t xml:space="preserve"> The related checks will be grouped in these statements for clarity</w:t>
      </w:r>
    </w:p>
    <w:p w14:paraId="4581CF90" w14:textId="1D98E7CB" w:rsidR="003C25B6" w:rsidRPr="00D0437C" w:rsidRDefault="00A63ABB" w:rsidP="00D0437C">
      <w:pPr>
        <w:pStyle w:val="Heading2"/>
        <w:numPr>
          <w:ilvl w:val="0"/>
          <w:numId w:val="0"/>
        </w:numPr>
      </w:pPr>
      <w:hyperlink r:id="rId13" w:history="1">
        <w:r w:rsidRPr="00D0437C">
          <w:rPr>
            <w:rStyle w:val="Hyperlink"/>
            <w:color w:val="282864"/>
            <w:u w:val="none"/>
          </w:rPr>
          <w:t>Requirements</w:t>
        </w:r>
      </w:hyperlink>
      <w:r w:rsidRPr="00D0437C">
        <w:t xml:space="preserve"> </w:t>
      </w:r>
    </w:p>
    <w:p w14:paraId="3569BA27" w14:textId="5C9E7AAB" w:rsidR="007F267F" w:rsidRDefault="007F267F" w:rsidP="007F267F">
      <w:r>
        <w:t>Th</w:t>
      </w:r>
      <w:r w:rsidR="00A63ABB">
        <w:t xml:space="preserve">ese requirements </w:t>
      </w:r>
      <w:r w:rsidR="00C45A18">
        <w:t>checklist</w:t>
      </w:r>
      <w:r w:rsidR="00A63ABB">
        <w:t>s</w:t>
      </w:r>
      <w:r w:rsidR="00C45A18">
        <w:t xml:space="preserve"> will</w:t>
      </w:r>
      <w:r>
        <w:t xml:space="preserve"> guid</w:t>
      </w:r>
      <w:r w:rsidR="00471BC3">
        <w:t xml:space="preserve">e you through the requirements </w:t>
      </w:r>
      <w:r w:rsidR="00BE737A">
        <w:t>needed for a CORTEX Multiple Server with HA installation</w:t>
      </w:r>
      <w:r w:rsidR="00A14FF5">
        <w:t>.</w:t>
      </w:r>
      <w:r w:rsidR="00562DDE">
        <w:t xml:space="preserve"> I</w:t>
      </w:r>
      <w:r w:rsidR="00361E2D">
        <w:t xml:space="preserve">f you are installing a Single Server without HA, please see </w:t>
      </w:r>
      <w:r w:rsidR="00984CEE">
        <w:t>this page</w:t>
      </w:r>
      <w:r w:rsidR="0026336F">
        <w:t xml:space="preserve"> - </w:t>
      </w:r>
      <w:hyperlink r:id="rId14" w:history="1">
        <w:r w:rsidR="0026336F" w:rsidRPr="0026336F">
          <w:rPr>
            <w:rStyle w:val="Hyperlink"/>
          </w:rPr>
          <w:t>https://docs.wearecortex.com/docs/latest/getting-started/on-premise/install-innovation-only/single-server-without-ha/</w:t>
        </w:r>
      </w:hyperlink>
    </w:p>
    <w:p w14:paraId="61D023B8" w14:textId="51088765" w:rsidR="00A14FF5" w:rsidRPr="007F267F" w:rsidRDefault="00A14FF5" w:rsidP="007F267F">
      <w:r>
        <w:t xml:space="preserve">This document is intended to be run alongside your installation and can be checked off as requirements are met. </w:t>
      </w:r>
    </w:p>
    <w:p w14:paraId="7B42D382" w14:textId="06B0BE51" w:rsidR="000B0E54" w:rsidRDefault="00E636F0" w:rsidP="00A63ABB">
      <w:pPr>
        <w:pStyle w:val="Heading4"/>
      </w:pPr>
      <w:r>
        <w:t>Hardware Requirements</w:t>
      </w:r>
    </w:p>
    <w:p w14:paraId="711BA8BB" w14:textId="6DDA86A3" w:rsidR="00465C0B" w:rsidRDefault="00FF732B" w:rsidP="00465C0B">
      <w:r>
        <w:t>The following checklist is based on our</w:t>
      </w:r>
      <w:r w:rsidR="00465C0B">
        <w:t xml:space="preserve"> Hardware Requirements</w:t>
      </w:r>
      <w:r>
        <w:t xml:space="preserve"> found here</w:t>
      </w:r>
    </w:p>
    <w:p w14:paraId="1D927716" w14:textId="419B535D" w:rsidR="00465C0B" w:rsidRDefault="00891718" w:rsidP="00465C0B">
      <w:hyperlink r:id="rId15" w:anchor="hardware-requirements" w:history="1">
        <w:r w:rsidRPr="00891718">
          <w:rPr>
            <w:rStyle w:val="Hyperlink"/>
          </w:rPr>
          <w:t>Hardware Requirements</w:t>
        </w:r>
      </w:hyperlink>
    </w:p>
    <w:p w14:paraId="059BBF7F" w14:textId="77777777" w:rsidR="00891718" w:rsidRPr="00465C0B" w:rsidRDefault="00891718" w:rsidP="00465C0B"/>
    <w:p w14:paraId="427DDB76" w14:textId="72813381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-1128307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HA Architecture </w:t>
      </w:r>
      <w:r w:rsidR="00903FF5">
        <w:rPr>
          <w:rFonts w:cs="Poppins"/>
        </w:rPr>
        <w:t xml:space="preserve">(Bronze Availability) </w:t>
      </w:r>
      <w:r w:rsidR="00D226B2" w:rsidRPr="002D0801">
        <w:rPr>
          <w:rFonts w:cs="Poppins"/>
        </w:rPr>
        <w:t>confirmed</w:t>
      </w:r>
    </w:p>
    <w:p w14:paraId="71590379" w14:textId="672F8116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-12986080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3 Windows Servers available for </w:t>
      </w:r>
      <w:r w:rsidR="00E4029C">
        <w:rPr>
          <w:rFonts w:cs="Poppins"/>
        </w:rPr>
        <w:t>Application Servers</w:t>
      </w:r>
    </w:p>
    <w:p w14:paraId="7EE72F57" w14:textId="420C5EE3" w:rsidR="00D226B2" w:rsidRDefault="00000000" w:rsidP="00D226B2">
      <w:pPr>
        <w:rPr>
          <w:rFonts w:cs="Poppins"/>
        </w:rPr>
      </w:pPr>
      <w:sdt>
        <w:sdtPr>
          <w:rPr>
            <w:rFonts w:cs="Poppins"/>
          </w:rPr>
          <w:id w:val="19242204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1 Windows Server available for Web Application </w:t>
      </w:r>
      <w:r w:rsidR="00E4029C">
        <w:rPr>
          <w:rFonts w:cs="Poppins"/>
        </w:rPr>
        <w:t>Server</w:t>
      </w:r>
    </w:p>
    <w:p w14:paraId="1673C7A2" w14:textId="587FB3DE" w:rsidR="00DB5ED5" w:rsidRDefault="00000000" w:rsidP="00DB5ED5">
      <w:pPr>
        <w:rPr>
          <w:rFonts w:cs="Poppins"/>
        </w:rPr>
      </w:pPr>
      <w:sdt>
        <w:sdtPr>
          <w:rPr>
            <w:rFonts w:cs="Poppins"/>
          </w:rPr>
          <w:id w:val="-18652002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B5ED5" w:rsidRPr="002D0801">
        <w:rPr>
          <w:rFonts w:cs="Poppins"/>
        </w:rPr>
        <w:t xml:space="preserve">  Hardware meets at least the minimum required specification for each server</w:t>
      </w:r>
    </w:p>
    <w:p w14:paraId="1CAC5DF4" w14:textId="04FA5227" w:rsidR="00B54323" w:rsidRDefault="00000000" w:rsidP="00D226B2">
      <w:pPr>
        <w:rPr>
          <w:rFonts w:cs="Poppins"/>
        </w:rPr>
      </w:pPr>
      <w:sdt>
        <w:sdtPr>
          <w:rPr>
            <w:rFonts w:cs="Poppins"/>
          </w:rPr>
          <w:id w:val="16490971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</w:t>
      </w:r>
      <w:r w:rsidR="00B54323">
        <w:rPr>
          <w:rFonts w:cs="Poppins"/>
        </w:rPr>
        <w:t xml:space="preserve"> A valid Load Balancer is available</w:t>
      </w:r>
    </w:p>
    <w:p w14:paraId="0DF26767" w14:textId="121E9399" w:rsidR="00F62A68" w:rsidRDefault="00B54323">
      <w:pPr>
        <w:ind w:firstLine="720"/>
        <w:rPr>
          <w:rFonts w:cs="Poppins"/>
        </w:rPr>
      </w:pPr>
      <w:r w:rsidRPr="00801EAD">
        <w:rPr>
          <w:rFonts w:cs="Poppins"/>
          <w:b/>
          <w:bCs/>
        </w:rPr>
        <w:t>EITHER</w:t>
      </w:r>
      <w:r w:rsidR="00A67DFA">
        <w:rPr>
          <w:rFonts w:cs="Poppins"/>
        </w:rPr>
        <w:t xml:space="preserve"> </w:t>
      </w:r>
    </w:p>
    <w:p w14:paraId="06101C83" w14:textId="0829C173" w:rsidR="00D226B2" w:rsidRPr="002D0801" w:rsidRDefault="00000000" w:rsidP="00801EAD">
      <w:pPr>
        <w:ind w:firstLine="720"/>
        <w:rPr>
          <w:rFonts w:cs="Poppins"/>
        </w:rPr>
      </w:pPr>
      <w:sdt>
        <w:sdtPr>
          <w:rPr>
            <w:rFonts w:cs="Poppins"/>
          </w:rPr>
          <w:id w:val="7206439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B5ED5">
        <w:rPr>
          <w:rFonts w:cs="Poppins"/>
        </w:rPr>
        <w:t xml:space="preserve"> </w:t>
      </w:r>
      <w:r w:rsidR="00A67DFA">
        <w:rPr>
          <w:rFonts w:cs="Poppins"/>
        </w:rPr>
        <w:t>If using provided</w:t>
      </w:r>
      <w:r w:rsidR="00D226B2" w:rsidRPr="002D0801">
        <w:rPr>
          <w:rFonts w:cs="Poppins"/>
        </w:rPr>
        <w:t xml:space="preserve"> </w:t>
      </w:r>
      <w:proofErr w:type="spellStart"/>
      <w:r w:rsidR="00D226B2" w:rsidRPr="002D0801">
        <w:rPr>
          <w:rFonts w:cs="Poppins"/>
        </w:rPr>
        <w:t>GoBetween</w:t>
      </w:r>
      <w:proofErr w:type="spellEnd"/>
      <w:r w:rsidR="00D226B2" w:rsidRPr="002D0801">
        <w:rPr>
          <w:rFonts w:cs="Poppins"/>
        </w:rPr>
        <w:t xml:space="preserve">, a separate Windows Server is available </w:t>
      </w:r>
    </w:p>
    <w:p w14:paraId="31B98ABF" w14:textId="4467B25C" w:rsidR="00DB5ED5" w:rsidRDefault="00D226B2" w:rsidP="00D226B2">
      <w:pPr>
        <w:rPr>
          <w:rFonts w:cs="Poppins"/>
        </w:rPr>
      </w:pPr>
      <w:r w:rsidRPr="00567D2E">
        <w:rPr>
          <w:rFonts w:cs="Poppins"/>
          <w:b/>
          <w:bCs/>
        </w:rPr>
        <w:t xml:space="preserve">      </w:t>
      </w:r>
      <w:r w:rsidR="00A67DFA">
        <w:rPr>
          <w:rFonts w:cs="Poppins"/>
          <w:b/>
          <w:bCs/>
        </w:rPr>
        <w:tab/>
      </w:r>
      <w:r w:rsidRPr="00567D2E">
        <w:rPr>
          <w:rFonts w:cs="Poppins"/>
          <w:b/>
          <w:bCs/>
        </w:rPr>
        <w:t>OR</w:t>
      </w:r>
      <w:r w:rsidRPr="002D0801">
        <w:rPr>
          <w:rFonts w:cs="Poppins"/>
        </w:rPr>
        <w:t xml:space="preserve"> </w:t>
      </w:r>
    </w:p>
    <w:p w14:paraId="4E1A36B5" w14:textId="215CCCAC" w:rsidR="00D226B2" w:rsidRPr="002D0801" w:rsidRDefault="00000000" w:rsidP="00801EAD">
      <w:pPr>
        <w:ind w:firstLine="720"/>
        <w:rPr>
          <w:rFonts w:cs="Poppins"/>
        </w:rPr>
      </w:pPr>
      <w:sdt>
        <w:sdtPr>
          <w:rPr>
            <w:rFonts w:cs="Poppins"/>
          </w:rPr>
          <w:id w:val="10109539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B5ED5">
        <w:rPr>
          <w:rFonts w:cs="Poppins"/>
        </w:rPr>
        <w:t xml:space="preserve"> </w:t>
      </w:r>
      <w:r w:rsidR="00D226B2" w:rsidRPr="002D0801">
        <w:rPr>
          <w:rFonts w:cs="Poppins"/>
        </w:rPr>
        <w:t>3rd Party Load Balancer available:</w:t>
      </w:r>
    </w:p>
    <w:p w14:paraId="5EB1ACB9" w14:textId="78625556" w:rsidR="00D226B2" w:rsidRPr="002D0801" w:rsidRDefault="00000000" w:rsidP="00801EAD">
      <w:pPr>
        <w:ind w:left="1440"/>
        <w:rPr>
          <w:rFonts w:cs="Poppins"/>
        </w:rPr>
      </w:pPr>
      <w:sdt>
        <w:sdtPr>
          <w:rPr>
            <w:rFonts w:cs="Poppins"/>
          </w:rPr>
          <w:id w:val="-18655873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Supports round robin (or similar) load balancing to specified ports on 3 nodes</w:t>
      </w:r>
    </w:p>
    <w:p w14:paraId="613C0F6B" w14:textId="459A0612" w:rsidR="00D226B2" w:rsidRPr="002D0801" w:rsidRDefault="00D226B2" w:rsidP="00801EAD">
      <w:pPr>
        <w:ind w:left="720"/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6463996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Must be able to health check each node by running a predefined batch script</w:t>
      </w:r>
    </w:p>
    <w:p w14:paraId="58287062" w14:textId="166BF042" w:rsidR="00D226B2" w:rsidRPr="002D0801" w:rsidRDefault="00D226B2" w:rsidP="00801EAD">
      <w:pPr>
        <w:ind w:left="720"/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6908896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Must be able to access each of the Application Servers via HTTPS</w:t>
      </w:r>
    </w:p>
    <w:p w14:paraId="226C4AC0" w14:textId="48CF7927" w:rsidR="00D226B2" w:rsidRPr="002D0801" w:rsidRDefault="00D226B2" w:rsidP="00801EAD">
      <w:pPr>
        <w:ind w:left="720"/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-14546380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Supports UDP to use the SNMP functionality of the Triggers Service</w:t>
      </w:r>
    </w:p>
    <w:p w14:paraId="2F7C77DA" w14:textId="1A5859A6" w:rsidR="00D226B2" w:rsidRDefault="00D226B2" w:rsidP="00801EAD">
      <w:pPr>
        <w:ind w:left="720"/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-7077186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Highly available to avoid a single point of failure in the system      </w:t>
      </w:r>
    </w:p>
    <w:p w14:paraId="362DE070" w14:textId="77777777" w:rsidR="00E36812" w:rsidRDefault="00E36812" w:rsidP="00D226B2">
      <w:pPr>
        <w:rPr>
          <w:rFonts w:cs="Poppins"/>
        </w:rPr>
      </w:pPr>
    </w:p>
    <w:p w14:paraId="66F60417" w14:textId="77777777" w:rsidR="00755B36" w:rsidRDefault="00755B36">
      <w:pPr>
        <w:spacing w:after="160"/>
        <w:rPr>
          <w:rFonts w:eastAsiaTheme="majorEastAsia" w:cstheme="majorBidi"/>
          <w:iCs/>
          <w:color w:val="282864"/>
          <w:sz w:val="32"/>
        </w:rPr>
      </w:pPr>
      <w:r>
        <w:br w:type="page"/>
      </w:r>
    </w:p>
    <w:p w14:paraId="099A7462" w14:textId="16341428" w:rsidR="00755B36" w:rsidRPr="002D0801" w:rsidRDefault="00755B36" w:rsidP="00801EAD">
      <w:pPr>
        <w:pStyle w:val="Heading4"/>
      </w:pPr>
      <w:r>
        <w:lastRenderedPageBreak/>
        <w:t>Software Requirements</w:t>
      </w:r>
    </w:p>
    <w:p w14:paraId="0206E43C" w14:textId="7E138B0E" w:rsidR="000674FD" w:rsidRDefault="00FF732B" w:rsidP="000674FD">
      <w:r>
        <w:t xml:space="preserve">The following checklist is based on our </w:t>
      </w:r>
      <w:r w:rsidR="000674FD">
        <w:t>Software Requirements</w:t>
      </w:r>
      <w:r>
        <w:t xml:space="preserve"> found here</w:t>
      </w:r>
    </w:p>
    <w:p w14:paraId="7CA4CF08" w14:textId="3BFAE72E" w:rsidR="00465C0B" w:rsidRDefault="00891718" w:rsidP="000674FD">
      <w:hyperlink r:id="rId16" w:anchor="software-requirements" w:history="1">
        <w:r w:rsidRPr="00891718">
          <w:rPr>
            <w:rStyle w:val="Hyperlink"/>
          </w:rPr>
          <w:t>Software Requirements</w:t>
        </w:r>
      </w:hyperlink>
    </w:p>
    <w:p w14:paraId="62D0C156" w14:textId="77777777" w:rsidR="00465C0B" w:rsidRPr="000674FD" w:rsidRDefault="00465C0B" w:rsidP="000674FD"/>
    <w:p w14:paraId="2D2A01A6" w14:textId="41901C08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-986454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Windows Server 2019/2022 is installed on all servers</w:t>
      </w:r>
    </w:p>
    <w:p w14:paraId="3F8E0131" w14:textId="67B675E9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-6774252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.Net Framework 4.7.2 or greater installed on all servers</w:t>
      </w:r>
    </w:p>
    <w:p w14:paraId="45D07E01" w14:textId="5AFBE7E2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3691192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PowerShell 5.1 installed on all servers</w:t>
      </w:r>
      <w:r w:rsidR="00BF2517">
        <w:rPr>
          <w:rFonts w:cs="Poppins"/>
        </w:rPr>
        <w:t xml:space="preserve"> </w:t>
      </w:r>
      <w:r w:rsidR="001E13CD">
        <w:rPr>
          <w:rStyle w:val="EndnoteReference"/>
          <w:rFonts w:cs="Poppins"/>
        </w:rPr>
        <w:endnoteReference w:id="2"/>
      </w:r>
    </w:p>
    <w:p w14:paraId="6A7ED7F5" w14:textId="0D88240C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9196802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IIS Installed or available on the Web Application server</w:t>
      </w:r>
    </w:p>
    <w:p w14:paraId="1F2FCBEA" w14:textId="544B22D4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-1308247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All Servers are on a Windows-based domain and </w:t>
      </w:r>
      <w:r w:rsidR="00BF2517">
        <w:rPr>
          <w:rFonts w:cs="Poppins"/>
        </w:rPr>
        <w:t>are</w:t>
      </w:r>
      <w:r w:rsidR="00D226B2" w:rsidRPr="002D0801">
        <w:rPr>
          <w:rFonts w:cs="Poppins"/>
        </w:rPr>
        <w:t xml:space="preserve"> </w:t>
      </w:r>
      <w:r w:rsidR="00D226B2" w:rsidRPr="002D0801">
        <w:rPr>
          <w:rFonts w:cs="Poppins"/>
          <w:b/>
          <w:bCs/>
        </w:rPr>
        <w:t xml:space="preserve">NOT </w:t>
      </w:r>
      <w:r w:rsidR="00D226B2" w:rsidRPr="002D0801">
        <w:rPr>
          <w:rFonts w:cs="Poppins"/>
        </w:rPr>
        <w:t>a domain controller</w:t>
      </w:r>
    </w:p>
    <w:p w14:paraId="77C4506F" w14:textId="1F1EB704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4376454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Active Directory is Windows Server 2003 or later</w:t>
      </w:r>
    </w:p>
    <w:p w14:paraId="35758991" w14:textId="52A5C305" w:rsidR="0023084A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13809826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0B7884" w:rsidRPr="002D0801">
        <w:rPr>
          <w:rFonts w:cs="Poppins"/>
        </w:rPr>
        <w:t xml:space="preserve">  </w:t>
      </w:r>
      <w:r w:rsidR="0023084A">
        <w:rPr>
          <w:rFonts w:cs="Poppins"/>
        </w:rPr>
        <w:t xml:space="preserve">IPv4 </w:t>
      </w:r>
      <w:r w:rsidR="000B7884">
        <w:rPr>
          <w:rFonts w:cs="Poppins"/>
        </w:rPr>
        <w:t>available to use</w:t>
      </w:r>
    </w:p>
    <w:p w14:paraId="5001FAAC" w14:textId="38E020E3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-21337000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PTR or reverse lookup records are available in DNS for </w:t>
      </w:r>
      <w:r w:rsidR="00D226B2">
        <w:rPr>
          <w:rFonts w:cs="Poppins"/>
        </w:rPr>
        <w:t>all</w:t>
      </w:r>
      <w:r w:rsidR="00D226B2" w:rsidRPr="002D0801">
        <w:rPr>
          <w:rFonts w:cs="Poppins"/>
        </w:rPr>
        <w:t xml:space="preserve"> server</w:t>
      </w:r>
      <w:r w:rsidR="00D226B2">
        <w:rPr>
          <w:rFonts w:cs="Poppins"/>
        </w:rPr>
        <w:t>s</w:t>
      </w:r>
    </w:p>
    <w:p w14:paraId="76FA6D9A" w14:textId="2AA78FA5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-17861925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Either Chrome, Edge or Firefox web browser is available</w:t>
      </w:r>
    </w:p>
    <w:p w14:paraId="004B93FA" w14:textId="02586094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13142197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</w:t>
      </w:r>
      <w:r w:rsidR="00BF2517">
        <w:rPr>
          <w:rFonts w:cs="Poppins"/>
        </w:rPr>
        <w:t xml:space="preserve">Network Discovery and </w:t>
      </w:r>
      <w:r w:rsidR="00D226B2" w:rsidRPr="002D0801">
        <w:rPr>
          <w:rFonts w:cs="Poppins"/>
        </w:rPr>
        <w:t xml:space="preserve">File </w:t>
      </w:r>
      <w:r w:rsidR="00BF2517">
        <w:rPr>
          <w:rFonts w:cs="Poppins"/>
        </w:rPr>
        <w:t xml:space="preserve">Sharing </w:t>
      </w:r>
      <w:r w:rsidR="00D226B2" w:rsidRPr="002D0801">
        <w:rPr>
          <w:rFonts w:cs="Poppins"/>
        </w:rPr>
        <w:t>has been enabled on all servers</w:t>
      </w:r>
    </w:p>
    <w:p w14:paraId="6E788801" w14:textId="6E0A5CC0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56333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The following Windows services are enabled and running on </w:t>
      </w:r>
      <w:r w:rsidR="00D226B2">
        <w:rPr>
          <w:rFonts w:cs="Poppins"/>
        </w:rPr>
        <w:t>all</w:t>
      </w:r>
      <w:r w:rsidR="00D226B2" w:rsidRPr="002D0801">
        <w:rPr>
          <w:rFonts w:cs="Poppins"/>
        </w:rPr>
        <w:t xml:space="preserve"> server</w:t>
      </w:r>
      <w:r w:rsidR="00D226B2">
        <w:rPr>
          <w:rFonts w:cs="Poppins"/>
        </w:rPr>
        <w:t>s</w:t>
      </w:r>
    </w:p>
    <w:p w14:paraId="21067252" w14:textId="2FB40A17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-20713416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Performance Logs &amp; Alerts</w:t>
      </w:r>
    </w:p>
    <w:p w14:paraId="0F5C817E" w14:textId="2D5DB1A5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17566345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Remote Registry</w:t>
      </w:r>
    </w:p>
    <w:p w14:paraId="6AE0801C" w14:textId="6F0BE8B2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668551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Windows Event Log</w:t>
      </w:r>
    </w:p>
    <w:p w14:paraId="419F9AFF" w14:textId="5BA0A2BC" w:rsidR="00D226B2" w:rsidRPr="002D0801" w:rsidRDefault="00000000" w:rsidP="002701D3">
      <w:pPr>
        <w:rPr>
          <w:rFonts w:cs="Poppins"/>
        </w:rPr>
      </w:pPr>
      <w:sdt>
        <w:sdtPr>
          <w:rPr>
            <w:rFonts w:cs="Poppins"/>
          </w:rPr>
          <w:id w:val="13734236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A domain user is available to perform the installation, and it is a member of the Local Administrators </w:t>
      </w:r>
      <w:r w:rsidR="002701D3">
        <w:rPr>
          <w:rFonts w:cs="Poppins"/>
        </w:rPr>
        <w:t xml:space="preserve">    </w:t>
      </w:r>
      <w:r w:rsidR="00D226B2" w:rsidRPr="002D0801">
        <w:rPr>
          <w:rFonts w:cs="Poppins"/>
        </w:rPr>
        <w:t>group on all servers</w:t>
      </w:r>
    </w:p>
    <w:p w14:paraId="230A06F9" w14:textId="5BE45771" w:rsidR="00D226B2" w:rsidRPr="002D0801" w:rsidRDefault="00000000" w:rsidP="00D226B2">
      <w:pPr>
        <w:rPr>
          <w:rFonts w:cs="Poppins"/>
        </w:rPr>
      </w:pPr>
      <w:sdt>
        <w:sdtPr>
          <w:rPr>
            <w:rFonts w:cs="Poppins"/>
          </w:rPr>
          <w:id w:val="9268489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A domain user is available to run the CORTEX Gateway IIS application pool</w:t>
      </w:r>
      <w:r w:rsidR="00392553">
        <w:rPr>
          <w:rFonts w:cs="Poppins"/>
        </w:rPr>
        <w:t xml:space="preserve"> </w:t>
      </w:r>
      <w:r w:rsidR="00572BCC">
        <w:rPr>
          <w:rStyle w:val="FootnoteReference"/>
          <w:rFonts w:cs="Poppins"/>
        </w:rPr>
        <w:footnoteReference w:id="2"/>
      </w:r>
    </w:p>
    <w:p w14:paraId="52BA4C3B" w14:textId="53598A63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19658511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This user has </w:t>
      </w:r>
      <w:r w:rsidR="00D226B2" w:rsidRPr="002D0801">
        <w:rPr>
          <w:rFonts w:cs="Poppins"/>
          <w:b/>
          <w:bCs/>
        </w:rPr>
        <w:t>Log on as a service</w:t>
      </w:r>
      <w:r w:rsidR="00D226B2" w:rsidRPr="002D0801">
        <w:rPr>
          <w:rFonts w:cs="Poppins"/>
        </w:rPr>
        <w:t xml:space="preserve"> permission on the Web Application server</w:t>
      </w:r>
    </w:p>
    <w:p w14:paraId="500B621A" w14:textId="3FB3E3F6" w:rsidR="00D226B2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14760243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This user has </w:t>
      </w:r>
      <w:r w:rsidR="00D226B2" w:rsidRPr="002D0801">
        <w:rPr>
          <w:rFonts w:cs="Poppins"/>
          <w:b/>
          <w:bCs/>
        </w:rPr>
        <w:t>Log on as a batch job</w:t>
      </w:r>
      <w:r w:rsidR="00D226B2" w:rsidRPr="002D0801">
        <w:rPr>
          <w:rFonts w:cs="Poppins"/>
        </w:rPr>
        <w:t xml:space="preserve"> permission on the Web Application server</w:t>
      </w:r>
    </w:p>
    <w:p w14:paraId="4C71E470" w14:textId="2D2751F8" w:rsidR="00D226B2" w:rsidRDefault="00000000" w:rsidP="00D226B2">
      <w:pPr>
        <w:rPr>
          <w:rFonts w:cs="Poppins"/>
        </w:rPr>
      </w:pPr>
      <w:sdt>
        <w:sdtPr>
          <w:rPr>
            <w:rFonts w:cs="Poppins"/>
          </w:rPr>
          <w:id w:val="-375144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Antivirus Exclusions have been added as per documentation</w:t>
      </w:r>
      <w:r w:rsidR="00E83362">
        <w:rPr>
          <w:rFonts w:cs="Poppins"/>
        </w:rPr>
        <w:t xml:space="preserve"> </w:t>
      </w:r>
      <w:r w:rsidR="00572BCC">
        <w:rPr>
          <w:rStyle w:val="FootnoteReference"/>
          <w:rFonts w:cs="Poppins"/>
        </w:rPr>
        <w:footnoteReference w:id="3"/>
      </w:r>
    </w:p>
    <w:p w14:paraId="2F328ECD" w14:textId="5DB0F041" w:rsidR="00D226B2" w:rsidRDefault="00000000" w:rsidP="00572BCC">
      <w:pPr>
        <w:rPr>
          <w:rFonts w:cs="Poppins"/>
        </w:rPr>
      </w:pPr>
      <w:sdt>
        <w:sdtPr>
          <w:rPr>
            <w:rFonts w:cs="Poppins"/>
          </w:rPr>
          <w:id w:val="-1436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074F7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Required ports are opened on the server</w:t>
      </w:r>
      <w:r w:rsidR="00E83362">
        <w:rPr>
          <w:rFonts w:cs="Poppins"/>
        </w:rPr>
        <w:t xml:space="preserve"> </w:t>
      </w:r>
      <w:r w:rsidR="00572BCC">
        <w:rPr>
          <w:rStyle w:val="FootnoteReference"/>
          <w:rFonts w:cs="Poppins"/>
        </w:rPr>
        <w:footnoteReference w:id="4"/>
      </w:r>
      <w:r w:rsidR="00D226B2" w:rsidRPr="002D0801">
        <w:rPr>
          <w:rFonts w:cs="Poppins"/>
        </w:rPr>
        <w:t xml:space="preserve"> </w:t>
      </w:r>
    </w:p>
    <w:p w14:paraId="70ED2ED9" w14:textId="77777777" w:rsidR="00755B36" w:rsidRDefault="00755B36">
      <w:pPr>
        <w:spacing w:after="160"/>
        <w:rPr>
          <w:rFonts w:eastAsiaTheme="majorEastAsia" w:cstheme="majorBidi"/>
          <w:iCs/>
          <w:color w:val="282864"/>
          <w:sz w:val="32"/>
        </w:rPr>
      </w:pPr>
      <w:r>
        <w:br w:type="page"/>
      </w:r>
    </w:p>
    <w:p w14:paraId="565A42FC" w14:textId="7B9DD479" w:rsidR="00EA35E1" w:rsidRDefault="00EA35E1" w:rsidP="00A63ABB">
      <w:pPr>
        <w:pStyle w:val="Heading4"/>
      </w:pPr>
      <w:r>
        <w:lastRenderedPageBreak/>
        <w:t>Certificate Requirements</w:t>
      </w:r>
    </w:p>
    <w:p w14:paraId="6AE67A44" w14:textId="1EEBE360" w:rsidR="007A7C31" w:rsidRDefault="00FF732B" w:rsidP="007A7C31">
      <w:r>
        <w:t xml:space="preserve">The following checklist is based on our </w:t>
      </w:r>
      <w:r w:rsidR="007A7C31">
        <w:t>Certificate Requirements</w:t>
      </w:r>
      <w:r>
        <w:t xml:space="preserve"> found here</w:t>
      </w:r>
    </w:p>
    <w:p w14:paraId="6D19E81A" w14:textId="388533B0" w:rsidR="00632D85" w:rsidRDefault="00891718" w:rsidP="00891718">
      <w:hyperlink r:id="rId17" w:anchor="certificate-requirements" w:history="1">
        <w:r w:rsidRPr="00891718">
          <w:rPr>
            <w:rStyle w:val="Hyperlink"/>
          </w:rPr>
          <w:t>Certificate Requirements</w:t>
        </w:r>
      </w:hyperlink>
    </w:p>
    <w:p w14:paraId="073C3AF8" w14:textId="77777777" w:rsidR="00891718" w:rsidRPr="00632D85" w:rsidRDefault="00891718" w:rsidP="00891718"/>
    <w:p w14:paraId="419D1F05" w14:textId="6044106D" w:rsidR="00D226B2" w:rsidRDefault="00000000" w:rsidP="00D226B2">
      <w:pPr>
        <w:rPr>
          <w:rFonts w:cs="Poppins"/>
        </w:rPr>
      </w:pPr>
      <w:sdt>
        <w:sdtPr>
          <w:rPr>
            <w:rFonts w:cs="Poppins"/>
          </w:rPr>
          <w:id w:val="-3179563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701D3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A valid certificate is available for the installation</w:t>
      </w:r>
    </w:p>
    <w:p w14:paraId="30368FAC" w14:textId="35474229" w:rsidR="00A4082F" w:rsidRDefault="00A4082F" w:rsidP="00D226B2">
      <w:pPr>
        <w:rPr>
          <w:rFonts w:cs="Poppins"/>
        </w:rPr>
      </w:pPr>
      <w:r>
        <w:rPr>
          <w:rFonts w:cs="Poppins"/>
        </w:rPr>
        <w:tab/>
      </w:r>
      <w:r>
        <w:rPr>
          <w:rFonts w:cs="Poppins"/>
          <w:b/>
          <w:bCs/>
        </w:rPr>
        <w:t>EITHER</w:t>
      </w:r>
    </w:p>
    <w:p w14:paraId="4B839B4B" w14:textId="1F8C105D" w:rsidR="00A4082F" w:rsidRPr="002D0801" w:rsidRDefault="00000000" w:rsidP="00D226B2">
      <w:pPr>
        <w:ind w:firstLine="720"/>
        <w:rPr>
          <w:rFonts w:cs="Poppins"/>
        </w:rPr>
      </w:pPr>
      <w:sdt>
        <w:sdtPr>
          <w:rPr>
            <w:rFonts w:cs="Poppins"/>
          </w:rPr>
          <w:id w:val="-14944036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</w:t>
      </w:r>
      <w:r w:rsidR="00D226B2" w:rsidRPr="00D70646">
        <w:rPr>
          <w:rFonts w:cs="Poppins"/>
        </w:rPr>
        <w:t>I am using CORTEX generated Self-Signed Certificate (Non-Production only)</w:t>
      </w:r>
    </w:p>
    <w:p w14:paraId="1A90F93F" w14:textId="191A6BB4" w:rsidR="00D226B2" w:rsidRPr="00567D2E" w:rsidRDefault="00953C9D" w:rsidP="00801EAD">
      <w:pPr>
        <w:ind w:firstLine="720"/>
        <w:rPr>
          <w:rFonts w:cs="Poppins"/>
          <w:b/>
          <w:bCs/>
        </w:rPr>
      </w:pPr>
      <w:r w:rsidRPr="00567D2E">
        <w:rPr>
          <w:rFonts w:cs="Poppins"/>
          <w:b/>
          <w:bCs/>
        </w:rPr>
        <w:t>OR</w:t>
      </w:r>
    </w:p>
    <w:p w14:paraId="20F93F74" w14:textId="5E82A336" w:rsidR="00991447" w:rsidRDefault="00000000" w:rsidP="00371192">
      <w:pPr>
        <w:ind w:left="993" w:hanging="273"/>
        <w:rPr>
          <w:rFonts w:cs="Poppins"/>
        </w:rPr>
      </w:pPr>
      <w:sdt>
        <w:sdtPr>
          <w:rPr>
            <w:rFonts w:cs="Poppins"/>
          </w:rPr>
          <w:id w:val="15950505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I have a CA (Certificate Authority) X.509 certificate in a .PFX file with the full certificate chain</w:t>
      </w:r>
    </w:p>
    <w:p w14:paraId="2C91979E" w14:textId="33E26BC6" w:rsidR="000D32BC" w:rsidRDefault="000D32BC" w:rsidP="005A2ECB">
      <w:pPr>
        <w:ind w:firstLine="720"/>
        <w:rPr>
          <w:rFonts w:cs="Poppins"/>
        </w:rPr>
      </w:pPr>
      <w:r>
        <w:rPr>
          <w:rFonts w:cs="Poppins"/>
        </w:rPr>
        <w:tab/>
      </w:r>
      <w:r>
        <w:rPr>
          <w:rFonts w:cs="Poppins"/>
          <w:b/>
          <w:bCs/>
        </w:rPr>
        <w:t>EITHER</w:t>
      </w:r>
    </w:p>
    <w:p w14:paraId="4390C71E" w14:textId="10780C06" w:rsidR="008B0174" w:rsidRPr="002D0801" w:rsidRDefault="00000000" w:rsidP="00801EAD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-16727136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6D0173" w:rsidRPr="002D0801">
        <w:rPr>
          <w:rFonts w:cs="Poppins"/>
        </w:rPr>
        <w:t xml:space="preserve">  </w:t>
      </w:r>
      <w:r w:rsidR="00573123">
        <w:rPr>
          <w:rFonts w:cs="Poppins"/>
        </w:rPr>
        <w:t>I am using a m</w:t>
      </w:r>
      <w:r w:rsidR="008B0174">
        <w:rPr>
          <w:rFonts w:cs="Poppins"/>
        </w:rPr>
        <w:t>ulti-</w:t>
      </w:r>
      <w:r w:rsidR="00573123">
        <w:rPr>
          <w:rFonts w:cs="Poppins"/>
        </w:rPr>
        <w:t>d</w:t>
      </w:r>
      <w:r w:rsidR="008B0174">
        <w:rPr>
          <w:rFonts w:cs="Poppins"/>
        </w:rPr>
        <w:t>omain certificate</w:t>
      </w:r>
    </w:p>
    <w:p w14:paraId="5123EB34" w14:textId="6A50391B" w:rsidR="00D04BCC" w:rsidRDefault="00000000" w:rsidP="00801EAD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-11390338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My certificate subject name is the FQDN of the Load Balancer OR </w:t>
      </w:r>
      <w:r w:rsidR="000A0E56">
        <w:rPr>
          <w:rFonts w:cs="Poppins"/>
        </w:rPr>
        <w:t>an</w:t>
      </w:r>
      <w:r w:rsidR="00D226B2" w:rsidRPr="002D0801">
        <w:rPr>
          <w:rFonts w:cs="Poppins"/>
        </w:rPr>
        <w:t xml:space="preserve"> </w:t>
      </w:r>
      <w:r w:rsidR="001846E2">
        <w:rPr>
          <w:rFonts w:cs="Poppins"/>
        </w:rPr>
        <w:t>Application Server</w:t>
      </w:r>
    </w:p>
    <w:p w14:paraId="2A4C9EAC" w14:textId="2ED727C8" w:rsidR="00D226B2" w:rsidRPr="002D0801" w:rsidRDefault="00000000" w:rsidP="00801EAD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-14618035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The </w:t>
      </w:r>
      <w:r w:rsidR="00662034">
        <w:rPr>
          <w:rFonts w:cs="Poppins"/>
        </w:rPr>
        <w:t>SANs</w:t>
      </w:r>
      <w:r w:rsidR="00D226B2" w:rsidRPr="002D0801">
        <w:rPr>
          <w:rFonts w:cs="Poppins"/>
        </w:rPr>
        <w:t xml:space="preserve"> lists the FQDNs, hostnames and IPs of all </w:t>
      </w:r>
      <w:r w:rsidR="001846E2">
        <w:rPr>
          <w:rFonts w:cs="Poppins"/>
        </w:rPr>
        <w:t>Application Servers</w:t>
      </w:r>
      <w:r w:rsidR="00D226B2" w:rsidRPr="002D0801">
        <w:rPr>
          <w:rFonts w:cs="Poppins"/>
        </w:rPr>
        <w:t xml:space="preserve"> </w:t>
      </w:r>
    </w:p>
    <w:p w14:paraId="4BAA5928" w14:textId="63A6B088" w:rsidR="006B1559" w:rsidRDefault="00000000" w:rsidP="00801EAD">
      <w:pPr>
        <w:ind w:left="3130" w:hanging="250"/>
        <w:rPr>
          <w:rFonts w:cs="Poppins"/>
        </w:rPr>
      </w:pPr>
      <w:sdt>
        <w:sdtPr>
          <w:rPr>
            <w:rFonts w:cs="Poppins"/>
          </w:rPr>
          <w:id w:val="20308261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1846E2" w:rsidRPr="002D0801">
        <w:rPr>
          <w:rFonts w:cs="Poppins"/>
        </w:rPr>
        <w:t xml:space="preserve">  </w:t>
      </w:r>
      <w:r w:rsidR="001846E2">
        <w:rPr>
          <w:rFonts w:cs="Poppins"/>
        </w:rPr>
        <w:t xml:space="preserve">If </w:t>
      </w:r>
      <w:r w:rsidR="00B55A8B">
        <w:rPr>
          <w:rFonts w:cs="Poppins"/>
        </w:rPr>
        <w:t xml:space="preserve">the same </w:t>
      </w:r>
      <w:r w:rsidR="001846E2">
        <w:rPr>
          <w:rFonts w:cs="Poppins"/>
        </w:rPr>
        <w:t>certificate</w:t>
      </w:r>
      <w:r w:rsidR="00B55A8B">
        <w:rPr>
          <w:rFonts w:cs="Poppins"/>
        </w:rPr>
        <w:t xml:space="preserve"> is being used for both</w:t>
      </w:r>
      <w:r w:rsidR="00D902C6">
        <w:rPr>
          <w:rFonts w:cs="Poppins"/>
        </w:rPr>
        <w:t xml:space="preserve"> </w:t>
      </w:r>
      <w:r w:rsidR="009B6A30">
        <w:rPr>
          <w:rFonts w:cs="Poppins"/>
        </w:rPr>
        <w:t>the Application Servers and the Web Application Server</w:t>
      </w:r>
      <w:r w:rsidR="001846E2">
        <w:rPr>
          <w:rFonts w:cs="Poppins"/>
        </w:rPr>
        <w:t>, the Web Application server</w:t>
      </w:r>
      <w:r w:rsidR="009B6A30">
        <w:rPr>
          <w:rFonts w:cs="Poppins"/>
        </w:rPr>
        <w:t xml:space="preserve"> FQDN, hostname and IP</w:t>
      </w:r>
      <w:r w:rsidR="001846E2">
        <w:rPr>
          <w:rFonts w:cs="Poppins"/>
        </w:rPr>
        <w:t xml:space="preserve"> is also included</w:t>
      </w:r>
    </w:p>
    <w:p w14:paraId="778F5576" w14:textId="0D5E6C85" w:rsidR="00137166" w:rsidRPr="002A1CAC" w:rsidRDefault="00717A9B" w:rsidP="00717A9B">
      <w:pPr>
        <w:rPr>
          <w:rFonts w:cs="Poppins"/>
          <w:b/>
          <w:bCs/>
        </w:rPr>
      </w:pPr>
      <w:r>
        <w:rPr>
          <w:rFonts w:cs="Poppins"/>
        </w:rPr>
        <w:tab/>
      </w:r>
      <w:r>
        <w:rPr>
          <w:rFonts w:cs="Poppins"/>
        </w:rPr>
        <w:tab/>
      </w:r>
      <w:r w:rsidRPr="00801EAD">
        <w:rPr>
          <w:rFonts w:cs="Poppins"/>
          <w:b/>
          <w:bCs/>
        </w:rPr>
        <w:t>OR</w:t>
      </w:r>
    </w:p>
    <w:p w14:paraId="02FF8811" w14:textId="12F82C0A" w:rsidR="006D0173" w:rsidRDefault="00000000" w:rsidP="001846E2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11763043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267CE7" w:rsidRPr="002D0801">
        <w:rPr>
          <w:rFonts w:cs="Poppins"/>
        </w:rPr>
        <w:t xml:space="preserve"> </w:t>
      </w:r>
      <w:r w:rsidR="00573123">
        <w:rPr>
          <w:rFonts w:cs="Poppins"/>
        </w:rPr>
        <w:t>I am using a w</w:t>
      </w:r>
      <w:r w:rsidR="006D0173">
        <w:rPr>
          <w:rFonts w:cs="Poppins"/>
        </w:rPr>
        <w:t>ildcard certificate</w:t>
      </w:r>
    </w:p>
    <w:p w14:paraId="41C4C0AA" w14:textId="0871342E" w:rsidR="00137166" w:rsidRDefault="00000000" w:rsidP="006D0173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-21215324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6D0173" w:rsidRPr="002D0801">
        <w:rPr>
          <w:rFonts w:cs="Poppins"/>
        </w:rPr>
        <w:t xml:space="preserve">  </w:t>
      </w:r>
      <w:r w:rsidR="00267CE7">
        <w:rPr>
          <w:rFonts w:cs="Poppins"/>
        </w:rPr>
        <w:t xml:space="preserve">The certificate subject is a domain wildcard </w:t>
      </w:r>
    </w:p>
    <w:p w14:paraId="03D359F3" w14:textId="77777777" w:rsidR="00573123" w:rsidRPr="002D0801" w:rsidRDefault="00573123" w:rsidP="00801EAD">
      <w:pPr>
        <w:rPr>
          <w:rFonts w:cs="Poppins"/>
        </w:rPr>
      </w:pPr>
    </w:p>
    <w:p w14:paraId="586FE4E7" w14:textId="424951FD" w:rsidR="00D226B2" w:rsidRPr="002D0801" w:rsidRDefault="00D226B2" w:rsidP="00D226B2">
      <w:pPr>
        <w:rPr>
          <w:rFonts w:cs="Poppins"/>
        </w:rPr>
      </w:pPr>
      <w:r w:rsidRPr="002D0801">
        <w:rPr>
          <w:rFonts w:cs="Poppins"/>
        </w:rPr>
        <w:t xml:space="preserve"> </w:t>
      </w:r>
      <w:r w:rsidRPr="002D0801">
        <w:rPr>
          <w:rFonts w:cs="Poppins"/>
        </w:rPr>
        <w:tab/>
      </w:r>
      <w:r w:rsidRPr="002D0801">
        <w:rPr>
          <w:rFonts w:cs="Poppins"/>
        </w:rPr>
        <w:tab/>
      </w:r>
      <w:sdt>
        <w:sdtPr>
          <w:rPr>
            <w:rFonts w:cs="Poppins"/>
          </w:rPr>
          <w:id w:val="1129822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My certificate file includes the Private Key</w:t>
      </w:r>
    </w:p>
    <w:p w14:paraId="57AD6981" w14:textId="0848DBCE" w:rsidR="00D226B2" w:rsidRPr="002D0801" w:rsidRDefault="00000000" w:rsidP="00801EAD">
      <w:pPr>
        <w:ind w:left="1701" w:hanging="261"/>
        <w:rPr>
          <w:rFonts w:cs="Poppins"/>
        </w:rPr>
      </w:pPr>
      <w:sdt>
        <w:sdtPr>
          <w:rPr>
            <w:rFonts w:cs="Poppins"/>
          </w:rPr>
          <w:id w:val="1770896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My certificate Key Usage extension has a value of </w:t>
      </w:r>
      <w:r w:rsidR="00D226B2" w:rsidRPr="002D0801">
        <w:rPr>
          <w:rFonts w:cs="Poppins"/>
          <w:b/>
          <w:bCs/>
        </w:rPr>
        <w:t>Digital Signature, Key Encipherment (a0)</w:t>
      </w:r>
    </w:p>
    <w:p w14:paraId="32B54FCF" w14:textId="27DF8DBD" w:rsidR="00D226B2" w:rsidRPr="002D0801" w:rsidRDefault="00000000" w:rsidP="00801EAD">
      <w:pPr>
        <w:ind w:left="1701" w:hanging="261"/>
        <w:rPr>
          <w:rFonts w:cs="Poppins"/>
        </w:rPr>
      </w:pPr>
      <w:sdt>
        <w:sdtPr>
          <w:rPr>
            <w:rFonts w:cs="Poppins"/>
          </w:rPr>
          <w:id w:val="18677142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My certificate Enhance Key Usage includes </w:t>
      </w:r>
      <w:r w:rsidR="00D226B2" w:rsidRPr="002D0801">
        <w:rPr>
          <w:rFonts w:cs="Poppins"/>
          <w:b/>
          <w:bCs/>
        </w:rPr>
        <w:t>Server Authentication</w:t>
      </w:r>
      <w:r w:rsidR="00D226B2" w:rsidRPr="002D0801">
        <w:rPr>
          <w:rFonts w:cs="Poppins"/>
        </w:rPr>
        <w:t xml:space="preserve"> and </w:t>
      </w:r>
      <w:r w:rsidR="00D226B2" w:rsidRPr="002D0801">
        <w:rPr>
          <w:rFonts w:cs="Poppins"/>
          <w:b/>
          <w:bCs/>
        </w:rPr>
        <w:t>Client Authentication</w:t>
      </w:r>
    </w:p>
    <w:p w14:paraId="70C378C9" w14:textId="376489CE" w:rsidR="00D226B2" w:rsidRDefault="00000000" w:rsidP="00247DF0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-470710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D226B2" w:rsidRPr="002D0801">
        <w:rPr>
          <w:rFonts w:cs="Poppins"/>
        </w:rPr>
        <w:t xml:space="preserve">  I know the password for the .PFX file</w:t>
      </w:r>
    </w:p>
    <w:p w14:paraId="15FDA6E4" w14:textId="77777777" w:rsidR="00D226B2" w:rsidRPr="007822A1" w:rsidRDefault="00D226B2" w:rsidP="00D226B2">
      <w:pPr>
        <w:rPr>
          <w:rFonts w:asciiTheme="majorHAnsi" w:hAnsiTheme="majorHAnsi" w:cstheme="majorHAnsi"/>
        </w:rPr>
      </w:pPr>
    </w:p>
    <w:p w14:paraId="16CDEF32" w14:textId="77777777" w:rsidR="00755B36" w:rsidRDefault="00755B36">
      <w:pPr>
        <w:spacing w:after="160"/>
        <w:rPr>
          <w:rStyle w:val="Hyperlink"/>
          <w:rFonts w:eastAsiaTheme="majorEastAsia" w:cstheme="majorBidi"/>
          <w:b/>
          <w:color w:val="282864"/>
          <w:sz w:val="40"/>
          <w:szCs w:val="40"/>
          <w:u w:val="none"/>
        </w:rPr>
      </w:pPr>
      <w:r>
        <w:rPr>
          <w:rStyle w:val="Hyperlink"/>
          <w:color w:val="282864"/>
          <w:u w:val="none"/>
        </w:rPr>
        <w:br w:type="page"/>
      </w:r>
    </w:p>
    <w:p w14:paraId="02E222B3" w14:textId="3BA609DC" w:rsidR="00A63ABB" w:rsidRPr="00801EAD" w:rsidRDefault="00A63ABB" w:rsidP="00974B25">
      <w:pPr>
        <w:pStyle w:val="Heading2"/>
        <w:numPr>
          <w:ilvl w:val="0"/>
          <w:numId w:val="0"/>
        </w:numPr>
        <w:rPr>
          <w:rStyle w:val="Hyperlink"/>
          <w:color w:val="282864"/>
          <w:u w:val="none"/>
        </w:rPr>
      </w:pPr>
      <w:hyperlink r:id="rId18" w:history="1">
        <w:r w:rsidRPr="00A63505">
          <w:rPr>
            <w:rStyle w:val="Hyperlink"/>
            <w:color w:val="282864"/>
            <w:u w:val="none"/>
          </w:rPr>
          <w:t>Pre-Installation</w:t>
        </w:r>
      </w:hyperlink>
    </w:p>
    <w:p w14:paraId="0E43082F" w14:textId="17C72D41" w:rsidR="00A63505" w:rsidRDefault="006C1000" w:rsidP="00A63505">
      <w:r>
        <w:t xml:space="preserve">Prior to installing to CORTEX, it is required that some steps are taken to prepare the server for the installation. </w:t>
      </w:r>
    </w:p>
    <w:p w14:paraId="79D09200" w14:textId="3F9872C9" w:rsidR="00B02688" w:rsidRPr="00A63505" w:rsidRDefault="001F1410" w:rsidP="001F1410">
      <w:pPr>
        <w:pStyle w:val="Heading4"/>
      </w:pPr>
      <w:r>
        <w:t xml:space="preserve">Make Installation Artefacts Available </w:t>
      </w:r>
    </w:p>
    <w:p w14:paraId="3859F064" w14:textId="5858B81A" w:rsidR="00A63ABB" w:rsidRPr="002D0801" w:rsidRDefault="00000000" w:rsidP="00A63ABB">
      <w:pPr>
        <w:rPr>
          <w:rFonts w:cs="Poppins"/>
        </w:rPr>
      </w:pPr>
      <w:sdt>
        <w:sdtPr>
          <w:rPr>
            <w:rFonts w:cs="Poppins"/>
          </w:rPr>
          <w:id w:val="-16674699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A63ABB" w:rsidRPr="002D0801">
        <w:rPr>
          <w:rFonts w:cs="Poppins"/>
        </w:rPr>
        <w:t xml:space="preserve">  </w:t>
      </w:r>
      <w:r w:rsidR="00A63ABB" w:rsidRPr="00D70646">
        <w:rPr>
          <w:rFonts w:cs="Poppins"/>
        </w:rPr>
        <w:t>Make Installation Artefacts available</w:t>
      </w:r>
      <w:r w:rsidR="00B02688">
        <w:rPr>
          <w:rFonts w:cs="Poppins"/>
        </w:rPr>
        <w:t xml:space="preserve"> – </w:t>
      </w:r>
      <w:hyperlink r:id="rId19" w:anchor="make-installation-artefacts-available-on-all-servers" w:history="1">
        <w:r w:rsidR="00B02688" w:rsidRPr="001F1410">
          <w:rPr>
            <w:rStyle w:val="Hyperlink"/>
            <w:rFonts w:cs="Poppins"/>
          </w:rPr>
          <w:t>Steps here</w:t>
        </w:r>
      </w:hyperlink>
    </w:p>
    <w:p w14:paraId="6D67EB1E" w14:textId="0629E4A5" w:rsidR="00A63ABB" w:rsidRPr="002D0801" w:rsidRDefault="00A63ABB" w:rsidP="00A63ABB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13287854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App Server Install Scripts</w:t>
      </w:r>
      <w:r>
        <w:rPr>
          <w:rFonts w:cs="Poppins"/>
        </w:rPr>
        <w:t>.zip</w:t>
      </w:r>
    </w:p>
    <w:p w14:paraId="46B3D6FC" w14:textId="3EC30746" w:rsidR="00A63ABB" w:rsidRPr="002D0801" w:rsidRDefault="00A63ABB" w:rsidP="00A63ABB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-15702607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App Services</w:t>
      </w:r>
      <w:r>
        <w:rPr>
          <w:rFonts w:cs="Poppins"/>
        </w:rPr>
        <w:t>.zip</w:t>
      </w:r>
    </w:p>
    <w:p w14:paraId="7C4B4966" w14:textId="4A650ECB" w:rsidR="00A63ABB" w:rsidRPr="002D0801" w:rsidRDefault="00A63ABB" w:rsidP="00A63ABB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8200080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Block Packages</w:t>
      </w:r>
      <w:r>
        <w:rPr>
          <w:rFonts w:cs="Poppins"/>
        </w:rPr>
        <w:t>.zip</w:t>
      </w:r>
    </w:p>
    <w:p w14:paraId="6F4BD5AC" w14:textId="4D3BF8F8" w:rsidR="00A63ABB" w:rsidRPr="002D0801" w:rsidRDefault="00A63ABB" w:rsidP="00A63ABB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-15271717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Encryption Key Generator</w:t>
      </w:r>
      <w:r>
        <w:rPr>
          <w:rFonts w:cs="Poppins"/>
        </w:rPr>
        <w:t>.zip</w:t>
      </w:r>
    </w:p>
    <w:p w14:paraId="4B511EFF" w14:textId="142FF82A" w:rsidR="00A63ABB" w:rsidRPr="002D0801" w:rsidRDefault="00A63ABB" w:rsidP="00A63ABB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4149111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Encryptor</w:t>
      </w:r>
      <w:r>
        <w:rPr>
          <w:rFonts w:cs="Poppins"/>
        </w:rPr>
        <w:t>.zip</w:t>
      </w:r>
    </w:p>
    <w:p w14:paraId="021EEBB1" w14:textId="262FEE2D" w:rsidR="00A63ABB" w:rsidRPr="002D0801" w:rsidRDefault="00A63ABB" w:rsidP="00A63ABB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7430740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Gateway</w:t>
      </w:r>
      <w:r>
        <w:rPr>
          <w:rFonts w:cs="Poppins"/>
        </w:rPr>
        <w:t>.zip</w:t>
      </w:r>
    </w:p>
    <w:p w14:paraId="77448A9D" w14:textId="02A780B8" w:rsidR="00A63ABB" w:rsidRPr="002D0801" w:rsidRDefault="00A63ABB" w:rsidP="00A63ABB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5655327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Licence Fingerprint Generator</w:t>
      </w:r>
      <w:r>
        <w:rPr>
          <w:rFonts w:cs="Poppins"/>
        </w:rPr>
        <w:t>.zip</w:t>
      </w:r>
    </w:p>
    <w:p w14:paraId="1B86946A" w14:textId="1EC1FF63" w:rsidR="00A63ABB" w:rsidRDefault="00A63ABB" w:rsidP="00A63ABB">
      <w:pPr>
        <w:rPr>
          <w:rFonts w:cs="Poppins"/>
        </w:rPr>
      </w:pPr>
      <w:r w:rsidRPr="002D0801">
        <w:rPr>
          <w:rFonts w:cs="Poppins"/>
        </w:rPr>
        <w:tab/>
      </w:r>
      <w:sdt>
        <w:sdtPr>
          <w:rPr>
            <w:rFonts w:cs="Poppins"/>
          </w:rPr>
          <w:id w:val="-6943135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Pr="002D0801">
        <w:rPr>
          <w:rFonts w:cs="Poppins"/>
        </w:rPr>
        <w:t xml:space="preserve">  </w:t>
      </w:r>
      <w:r>
        <w:rPr>
          <w:rFonts w:cs="Poppins"/>
        </w:rPr>
        <w:t xml:space="preserve">Cortex Innovation &lt;VERSION&gt; - </w:t>
      </w:r>
      <w:r w:rsidRPr="00D70646">
        <w:rPr>
          <w:rFonts w:cs="Poppins"/>
        </w:rPr>
        <w:t>Web App Server Install Scripts</w:t>
      </w:r>
      <w:r>
        <w:rPr>
          <w:rFonts w:cs="Poppins"/>
        </w:rPr>
        <w:t>.zip</w:t>
      </w:r>
    </w:p>
    <w:p w14:paraId="14F855CA" w14:textId="0DB64FC0" w:rsidR="00A63ABB" w:rsidRPr="002D0801" w:rsidRDefault="00000000" w:rsidP="00A63ABB">
      <w:pPr>
        <w:rPr>
          <w:rFonts w:cs="Poppins"/>
        </w:rPr>
      </w:pPr>
      <w:sdt>
        <w:sdtPr>
          <w:rPr>
            <w:rFonts w:cs="Poppins"/>
          </w:rPr>
          <w:id w:val="11961252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A63ABB" w:rsidRPr="002D0801">
        <w:rPr>
          <w:rFonts w:cs="Poppins"/>
        </w:rPr>
        <w:t xml:space="preserve">  </w:t>
      </w:r>
      <w:r w:rsidR="00A63ABB" w:rsidRPr="00D47A2B">
        <w:rPr>
          <w:rFonts w:cs="Poppins"/>
        </w:rPr>
        <w:t>App Server Install Scripts extracted</w:t>
      </w:r>
    </w:p>
    <w:p w14:paraId="15FFF177" w14:textId="383C36CA" w:rsidR="00A63ABB" w:rsidRPr="002D0801" w:rsidRDefault="00000000" w:rsidP="00A63ABB">
      <w:pPr>
        <w:rPr>
          <w:rFonts w:cs="Poppins"/>
        </w:rPr>
      </w:pPr>
      <w:sdt>
        <w:sdtPr>
          <w:rPr>
            <w:rFonts w:cs="Poppins"/>
          </w:rPr>
          <w:id w:val="-30511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A63ABB" w:rsidRPr="002D0801">
        <w:rPr>
          <w:rFonts w:cs="Poppins"/>
        </w:rPr>
        <w:t xml:space="preserve">  </w:t>
      </w:r>
      <w:r w:rsidR="00A63ABB" w:rsidRPr="00D47A2B">
        <w:rPr>
          <w:rFonts w:cs="Poppins"/>
        </w:rPr>
        <w:t>Unblocked Pre</w:t>
      </w:r>
      <w:r w:rsidR="00A63ABB">
        <w:rPr>
          <w:rFonts w:cs="Poppins"/>
        </w:rPr>
        <w:t>-</w:t>
      </w:r>
      <w:r w:rsidR="00A63ABB" w:rsidRPr="00D47A2B">
        <w:rPr>
          <w:rFonts w:cs="Poppins"/>
        </w:rPr>
        <w:t>Installation Script</w:t>
      </w:r>
    </w:p>
    <w:p w14:paraId="16DF15DC" w14:textId="5B15048B" w:rsidR="00A63ABB" w:rsidRDefault="00000000" w:rsidP="00A63ABB">
      <w:pPr>
        <w:rPr>
          <w:rFonts w:cs="Poppins"/>
        </w:rPr>
      </w:pPr>
      <w:sdt>
        <w:sdtPr>
          <w:rPr>
            <w:rFonts w:cs="Poppins"/>
          </w:rPr>
          <w:id w:val="-329713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A63ABB" w:rsidRPr="002D0801">
        <w:rPr>
          <w:rFonts w:cs="Poppins"/>
        </w:rPr>
        <w:t xml:space="preserve">  </w:t>
      </w:r>
      <w:r w:rsidR="00A63ABB" w:rsidRPr="00D47A2B">
        <w:rPr>
          <w:rFonts w:cs="Poppins"/>
        </w:rPr>
        <w:t>Executed the Pre</w:t>
      </w:r>
      <w:r w:rsidR="00A63ABB">
        <w:rPr>
          <w:rFonts w:cs="Poppins"/>
        </w:rPr>
        <w:t>-</w:t>
      </w:r>
      <w:r w:rsidR="00A63ABB">
        <w:rPr>
          <w:rFonts w:cs="Poppins"/>
          <w:iCs/>
        </w:rPr>
        <w:t>I</w:t>
      </w:r>
      <w:r w:rsidR="00A63ABB" w:rsidRPr="00D47A2B">
        <w:rPr>
          <w:rFonts w:cs="Poppins"/>
        </w:rPr>
        <w:t>nstallation script</w:t>
      </w:r>
      <w:r w:rsidR="00A63ABB" w:rsidRPr="002D0801">
        <w:rPr>
          <w:rFonts w:cs="Poppins"/>
        </w:rPr>
        <w:t xml:space="preserve"> </w:t>
      </w:r>
    </w:p>
    <w:p w14:paraId="1C74CC26" w14:textId="77777777" w:rsidR="001F1410" w:rsidRDefault="001F1410" w:rsidP="00A63ABB">
      <w:pPr>
        <w:rPr>
          <w:rFonts w:cs="Poppins"/>
        </w:rPr>
      </w:pPr>
    </w:p>
    <w:p w14:paraId="75A96F92" w14:textId="1C88131C" w:rsidR="001F1410" w:rsidRPr="002D0801" w:rsidRDefault="001F1410" w:rsidP="00FA50F8">
      <w:pPr>
        <w:pStyle w:val="Heading4"/>
      </w:pPr>
      <w:r>
        <w:t xml:space="preserve">Obtain </w:t>
      </w:r>
      <w:r w:rsidR="00FA50F8">
        <w:t>CORTEX Licence</w:t>
      </w:r>
    </w:p>
    <w:p w14:paraId="2275CF3E" w14:textId="79E7881E" w:rsidR="009F64F3" w:rsidRDefault="00000000" w:rsidP="00A63ABB">
      <w:pPr>
        <w:rPr>
          <w:rFonts w:cs="Poppins"/>
        </w:rPr>
      </w:pPr>
      <w:sdt>
        <w:sdtPr>
          <w:rPr>
            <w:rFonts w:cs="Poppins"/>
          </w:rPr>
          <w:id w:val="19039553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A63ABB" w:rsidRPr="002D0801">
        <w:rPr>
          <w:rFonts w:cs="Poppins"/>
        </w:rPr>
        <w:t xml:space="preserve"> </w:t>
      </w:r>
      <w:r w:rsidR="00C244C0">
        <w:rPr>
          <w:rFonts w:cs="Poppins"/>
        </w:rPr>
        <w:t>Machine ID and Fingerprints generated</w:t>
      </w:r>
    </w:p>
    <w:p w14:paraId="25BEDE70" w14:textId="5FA65DF4" w:rsidR="00FA50F8" w:rsidRDefault="00000000" w:rsidP="00A63ABB">
      <w:pPr>
        <w:rPr>
          <w:rFonts w:cs="Poppins"/>
        </w:rPr>
      </w:pPr>
      <w:sdt>
        <w:sdtPr>
          <w:rPr>
            <w:rFonts w:cs="Poppins"/>
          </w:rPr>
          <w:id w:val="-9308062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9F64F3">
        <w:rPr>
          <w:rFonts w:cs="Poppins"/>
        </w:rPr>
        <w:t xml:space="preserve"> CORTEX Licence </w:t>
      </w:r>
      <w:r w:rsidR="000627DC">
        <w:rPr>
          <w:rFonts w:cs="Poppins"/>
        </w:rPr>
        <w:t xml:space="preserve">and Feature Identifier </w:t>
      </w:r>
      <w:r w:rsidR="009F64F3">
        <w:rPr>
          <w:rFonts w:cs="Poppins"/>
        </w:rPr>
        <w:t>requested</w:t>
      </w:r>
      <w:r w:rsidR="00A63ABB" w:rsidRPr="002D0801">
        <w:rPr>
          <w:rFonts w:cs="Poppins"/>
        </w:rPr>
        <w:t xml:space="preserve"> </w:t>
      </w:r>
    </w:p>
    <w:p w14:paraId="159B0CC5" w14:textId="594727FD" w:rsidR="00A63ABB" w:rsidRDefault="00000000" w:rsidP="00A63ABB">
      <w:pPr>
        <w:rPr>
          <w:rFonts w:cs="Poppins"/>
        </w:rPr>
      </w:pPr>
      <w:sdt>
        <w:sdtPr>
          <w:rPr>
            <w:rFonts w:cs="Poppins"/>
          </w:rPr>
          <w:id w:val="-245642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FA50F8">
        <w:rPr>
          <w:rFonts w:cs="Poppins"/>
        </w:rPr>
        <w:t xml:space="preserve"> </w:t>
      </w:r>
      <w:r w:rsidR="00A63ABB" w:rsidRPr="00D47A2B">
        <w:rPr>
          <w:rFonts w:cs="Poppins"/>
        </w:rPr>
        <w:t>Obtained a CORTEX Licence</w:t>
      </w:r>
      <w:r w:rsidR="00F26365">
        <w:rPr>
          <w:rFonts w:cs="Poppins"/>
        </w:rPr>
        <w:t xml:space="preserve"> </w:t>
      </w:r>
      <w:r w:rsidR="000627DC">
        <w:rPr>
          <w:rFonts w:cs="Poppins"/>
        </w:rPr>
        <w:t>and Feat</w:t>
      </w:r>
      <w:r w:rsidR="00F26365">
        <w:rPr>
          <w:rFonts w:cs="Poppins"/>
        </w:rPr>
        <w:t>ure Identifier</w:t>
      </w:r>
    </w:p>
    <w:p w14:paraId="7745E05C" w14:textId="77777777" w:rsidR="00A1004D" w:rsidRDefault="00A1004D" w:rsidP="00A63ABB">
      <w:pPr>
        <w:rPr>
          <w:rFonts w:cs="Poppins"/>
        </w:rPr>
      </w:pPr>
    </w:p>
    <w:p w14:paraId="79ACEC50" w14:textId="3AF326DE" w:rsidR="00A1004D" w:rsidRPr="00A1004D" w:rsidRDefault="00A1004D" w:rsidP="00A1004D">
      <w:pPr>
        <w:pStyle w:val="Heading4"/>
      </w:pPr>
      <w:r>
        <w:t>Generate Encryption Key</w:t>
      </w:r>
    </w:p>
    <w:p w14:paraId="46101D9E" w14:textId="6CE9A4A5" w:rsidR="00A1004D" w:rsidRDefault="00000000" w:rsidP="00A63ABB">
      <w:pPr>
        <w:rPr>
          <w:rFonts w:cs="Poppins"/>
        </w:rPr>
      </w:pPr>
      <w:sdt>
        <w:sdtPr>
          <w:rPr>
            <w:rFonts w:cs="Poppins"/>
          </w:rPr>
          <w:id w:val="-16266149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A63ABB" w:rsidRPr="002D0801">
        <w:rPr>
          <w:rFonts w:cs="Poppins"/>
        </w:rPr>
        <w:t xml:space="preserve">  </w:t>
      </w:r>
      <w:r w:rsidR="00A63ABB" w:rsidRPr="00D47A2B">
        <w:rPr>
          <w:rFonts w:cs="Poppins"/>
        </w:rPr>
        <w:t xml:space="preserve">Encryption Key Set </w:t>
      </w:r>
    </w:p>
    <w:p w14:paraId="7845B08A" w14:textId="7C462EEA" w:rsidR="00A63ABB" w:rsidRPr="002D0801" w:rsidRDefault="00000000" w:rsidP="00A63ABB">
      <w:pPr>
        <w:rPr>
          <w:rFonts w:cs="Poppins"/>
        </w:rPr>
      </w:pPr>
      <w:sdt>
        <w:sdtPr>
          <w:rPr>
            <w:rFonts w:cs="Poppins"/>
          </w:rPr>
          <w:id w:val="8311020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A63ABB" w:rsidRPr="00D47A2B">
        <w:rPr>
          <w:rFonts w:cs="Poppins"/>
        </w:rPr>
        <w:t xml:space="preserve"> </w:t>
      </w:r>
      <w:r w:rsidR="00A1004D">
        <w:rPr>
          <w:rFonts w:cs="Poppins"/>
        </w:rPr>
        <w:t xml:space="preserve">Encryption Key </w:t>
      </w:r>
      <w:r w:rsidR="00A63ABB" w:rsidRPr="00D47A2B">
        <w:rPr>
          <w:rFonts w:cs="Poppins"/>
        </w:rPr>
        <w:t>Backed up</w:t>
      </w:r>
    </w:p>
    <w:p w14:paraId="11FD1FFA" w14:textId="52E23155" w:rsidR="00CB2C9D" w:rsidRDefault="00CB2C9D" w:rsidP="00D226B2"/>
    <w:p w14:paraId="16D0F0D1" w14:textId="77777777" w:rsidR="00DE64A3" w:rsidRDefault="00DE64A3">
      <w:pPr>
        <w:spacing w:after="160"/>
        <w:rPr>
          <w:rFonts w:eastAsiaTheme="majorEastAsia" w:cstheme="majorBidi"/>
          <w:b/>
          <w:color w:val="282864"/>
          <w:sz w:val="40"/>
          <w:szCs w:val="40"/>
        </w:rPr>
      </w:pPr>
      <w:r>
        <w:br w:type="page"/>
      </w:r>
    </w:p>
    <w:p w14:paraId="12FCD887" w14:textId="35B5B441" w:rsidR="00B07034" w:rsidRPr="009545ED" w:rsidRDefault="00B07034" w:rsidP="00B07034">
      <w:pPr>
        <w:pStyle w:val="Heading2"/>
        <w:numPr>
          <w:ilvl w:val="0"/>
          <w:numId w:val="0"/>
        </w:numPr>
      </w:pPr>
      <w:r w:rsidRPr="009545ED">
        <w:lastRenderedPageBreak/>
        <w:t>Installation</w:t>
      </w:r>
    </w:p>
    <w:p w14:paraId="3FEB7A04" w14:textId="08A292E4" w:rsidR="00C54177" w:rsidRPr="009545ED" w:rsidRDefault="00C54177" w:rsidP="00095A30">
      <w:pPr>
        <w:pStyle w:val="Heading4"/>
      </w:pPr>
      <w:r w:rsidRPr="009545ED">
        <w:t>Application Servers</w:t>
      </w:r>
      <w:r w:rsidR="00A15163" w:rsidRPr="009545ED">
        <w:t xml:space="preserve"> and Load Balancer</w:t>
      </w:r>
    </w:p>
    <w:p w14:paraId="04732CA3" w14:textId="19BF1A86" w:rsidR="00ED3795" w:rsidRDefault="00ED3795" w:rsidP="00ED3795">
      <w:r>
        <w:t>The following checklist is based on installation instructions found here</w:t>
      </w:r>
    </w:p>
    <w:p w14:paraId="51840FE1" w14:textId="59D6D6C4" w:rsidR="00ED3795" w:rsidRDefault="005E4AC7" w:rsidP="00ED3795">
      <w:hyperlink r:id="rId20" w:history="1">
        <w:r w:rsidRPr="005E4AC7">
          <w:rPr>
            <w:rStyle w:val="Hyperlink"/>
          </w:rPr>
          <w:t>Install Application Servers and Load Balancer</w:t>
        </w:r>
      </w:hyperlink>
    </w:p>
    <w:p w14:paraId="45A92166" w14:textId="77777777" w:rsidR="00ED3795" w:rsidRPr="00ED3795" w:rsidRDefault="00ED3795" w:rsidP="00ED3795"/>
    <w:p w14:paraId="47B4B688" w14:textId="3CC66D93" w:rsidR="00C54177" w:rsidRPr="009545ED" w:rsidRDefault="00000000" w:rsidP="00C54177">
      <w:pPr>
        <w:rPr>
          <w:rFonts w:cs="Poppins"/>
          <w:b/>
          <w:bCs/>
        </w:rPr>
      </w:pPr>
      <w:sdt>
        <w:sdtPr>
          <w:rPr>
            <w:rFonts w:cs="Poppins"/>
          </w:rPr>
          <w:id w:val="-9894811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 xml:space="preserve"> .NET Framework 4.7.2 installed</w:t>
      </w:r>
    </w:p>
    <w:p w14:paraId="7ACB5964" w14:textId="2583FCA2" w:rsidR="00C54177" w:rsidRDefault="00000000" w:rsidP="00C54177">
      <w:pPr>
        <w:rPr>
          <w:rFonts w:cs="Poppins"/>
        </w:rPr>
      </w:pPr>
      <w:sdt>
        <w:sdtPr>
          <w:rPr>
            <w:rFonts w:cs="Poppins"/>
          </w:rPr>
          <w:id w:val="-19502376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Recommended Security Measures Applied and Server Restarted</w:t>
      </w:r>
    </w:p>
    <w:p w14:paraId="60031C58" w14:textId="77777777" w:rsidR="002B7AB1" w:rsidRPr="009545ED" w:rsidRDefault="002B7AB1" w:rsidP="00C54177">
      <w:pPr>
        <w:rPr>
          <w:rFonts w:cs="Poppins"/>
        </w:rPr>
      </w:pPr>
    </w:p>
    <w:p w14:paraId="6631574C" w14:textId="03F92B7F" w:rsidR="00C54177" w:rsidRDefault="00000000" w:rsidP="00C54177">
      <w:pPr>
        <w:rPr>
          <w:rFonts w:cs="Poppins"/>
        </w:rPr>
      </w:pPr>
      <w:sdt>
        <w:sdtPr>
          <w:rPr>
            <w:rFonts w:cs="Poppins"/>
          </w:rPr>
          <w:id w:val="-17349157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Antivirus Exclusions Added</w:t>
      </w:r>
    </w:p>
    <w:p w14:paraId="5B3A406C" w14:textId="06FF69FD" w:rsidR="009521C7" w:rsidRPr="009545ED" w:rsidRDefault="009521C7" w:rsidP="00C54177">
      <w:pPr>
        <w:rPr>
          <w:rFonts w:cs="Poppins"/>
        </w:rPr>
      </w:pPr>
      <w:r>
        <w:rPr>
          <w:rFonts w:cs="Poppins"/>
        </w:rPr>
        <w:tab/>
      </w:r>
      <w:r w:rsidRPr="009219C6">
        <w:rPr>
          <w:rFonts w:cs="Poppins"/>
          <w:b/>
          <w:bCs/>
        </w:rPr>
        <w:t>EITHER</w:t>
      </w:r>
    </w:p>
    <w:p w14:paraId="0DEEF620" w14:textId="147D0FF4" w:rsidR="00C54177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-18517201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CORTEX script for Windows Defender used</w:t>
      </w:r>
    </w:p>
    <w:p w14:paraId="33FF40AB" w14:textId="635FEF18" w:rsidR="009521C7" w:rsidRPr="00801EAD" w:rsidRDefault="009521C7" w:rsidP="00C54177">
      <w:pPr>
        <w:ind w:left="720"/>
        <w:rPr>
          <w:rFonts w:cs="Poppins"/>
          <w:b/>
          <w:bCs/>
        </w:rPr>
      </w:pPr>
      <w:r w:rsidRPr="00801EAD">
        <w:rPr>
          <w:rFonts w:cs="Poppins"/>
          <w:b/>
          <w:bCs/>
        </w:rPr>
        <w:t>OR</w:t>
      </w:r>
    </w:p>
    <w:p w14:paraId="2364D23D" w14:textId="609B46CD" w:rsidR="00C54177" w:rsidRDefault="00000000" w:rsidP="002B7AB1">
      <w:pPr>
        <w:ind w:left="720"/>
        <w:rPr>
          <w:rFonts w:cs="Poppins"/>
        </w:rPr>
      </w:pPr>
      <w:sdt>
        <w:sdtPr>
          <w:rPr>
            <w:rFonts w:cs="Poppins"/>
          </w:rPr>
          <w:id w:val="16531811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Manually added to third-party antivirus</w:t>
      </w:r>
    </w:p>
    <w:p w14:paraId="76FC35E9" w14:textId="77777777" w:rsidR="002B7AB1" w:rsidRPr="009545ED" w:rsidRDefault="002B7AB1" w:rsidP="002B7AB1">
      <w:pPr>
        <w:ind w:left="720"/>
        <w:rPr>
          <w:rFonts w:cs="Poppins"/>
        </w:rPr>
      </w:pPr>
    </w:p>
    <w:p w14:paraId="6DE232DE" w14:textId="2E227EF4" w:rsidR="00C54177" w:rsidRPr="009545ED" w:rsidRDefault="00000000" w:rsidP="00C54177">
      <w:pPr>
        <w:rPr>
          <w:rFonts w:cs="Poppins"/>
        </w:rPr>
      </w:pPr>
      <w:sdt>
        <w:sdtPr>
          <w:rPr>
            <w:rFonts w:cs="Poppins"/>
          </w:rPr>
          <w:id w:val="3873025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 xml:space="preserve"> Port Usage script run successfully</w:t>
      </w:r>
    </w:p>
    <w:p w14:paraId="19C65E25" w14:textId="4D79178E" w:rsidR="00C54177" w:rsidRPr="009545ED" w:rsidRDefault="00000000" w:rsidP="00C54177">
      <w:pPr>
        <w:rPr>
          <w:rFonts w:cs="Poppins"/>
        </w:rPr>
      </w:pPr>
      <w:sdt>
        <w:sdtPr>
          <w:rPr>
            <w:rFonts w:cs="Poppins"/>
          </w:rPr>
          <w:id w:val="5740095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Installation Script configured</w:t>
      </w:r>
    </w:p>
    <w:p w14:paraId="6A166FB4" w14:textId="48F1CF36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15211250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C54177" w:rsidRPr="009545ED">
        <w:rPr>
          <w:rFonts w:cs="Poppins"/>
        </w:rPr>
        <w:t>AppService</w:t>
      </w:r>
      <w:r w:rsidR="00617D76">
        <w:rPr>
          <w:rFonts w:cs="Poppins"/>
        </w:rPr>
        <w:t>s</w:t>
      </w:r>
      <w:r w:rsidR="00C54177" w:rsidRPr="009545ED">
        <w:rPr>
          <w:rFonts w:cs="Poppins"/>
        </w:rPr>
        <w:t>Path</w:t>
      </w:r>
      <w:proofErr w:type="spellEnd"/>
      <w:r w:rsidR="00C54177" w:rsidRPr="009545ED">
        <w:rPr>
          <w:rFonts w:cs="Poppins"/>
        </w:rPr>
        <w:t xml:space="preserve"> configured</w:t>
      </w:r>
    </w:p>
    <w:p w14:paraId="79C84A6B" w14:textId="19AF6FC4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-1184889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C54177" w:rsidRPr="009545ED">
        <w:rPr>
          <w:rFonts w:cs="Poppins"/>
        </w:rPr>
        <w:t>Block</w:t>
      </w:r>
      <w:r w:rsidR="00617D76">
        <w:rPr>
          <w:rFonts w:cs="Poppins"/>
        </w:rPr>
        <w:t>Packages</w:t>
      </w:r>
      <w:r w:rsidR="00C54177" w:rsidRPr="009545ED">
        <w:rPr>
          <w:rFonts w:cs="Poppins"/>
        </w:rPr>
        <w:t>Path</w:t>
      </w:r>
      <w:proofErr w:type="spellEnd"/>
      <w:r w:rsidR="00C54177" w:rsidRPr="009545ED">
        <w:rPr>
          <w:rFonts w:cs="Poppins"/>
        </w:rPr>
        <w:t xml:space="preserve"> configured</w:t>
      </w:r>
    </w:p>
    <w:p w14:paraId="13DBD8A5" w14:textId="53E7AD88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7447691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617D76">
        <w:rPr>
          <w:rFonts w:cs="Poppins"/>
        </w:rPr>
        <w:t>ApiGatewayBasicAuthUsername</w:t>
      </w:r>
      <w:proofErr w:type="spellEnd"/>
      <w:r w:rsidR="00C54177" w:rsidRPr="009545ED">
        <w:rPr>
          <w:rFonts w:cs="Poppins"/>
        </w:rPr>
        <w:t xml:space="preserve"> provided</w:t>
      </w:r>
    </w:p>
    <w:p w14:paraId="7412E976" w14:textId="48EEC5D9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-11673125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617D76">
        <w:rPr>
          <w:rFonts w:cs="Poppins"/>
        </w:rPr>
        <w:t>ApiGatewayBasicAuth</w:t>
      </w:r>
      <w:r w:rsidR="00C54177" w:rsidRPr="009545ED">
        <w:rPr>
          <w:rFonts w:cs="Poppins"/>
        </w:rPr>
        <w:t>Password</w:t>
      </w:r>
      <w:proofErr w:type="spellEnd"/>
      <w:r w:rsidR="00C54177" w:rsidRPr="009545ED">
        <w:rPr>
          <w:rFonts w:cs="Poppins"/>
        </w:rPr>
        <w:t xml:space="preserve"> </w:t>
      </w:r>
      <w:r w:rsidR="00552E51">
        <w:rPr>
          <w:rFonts w:cs="Poppins"/>
        </w:rPr>
        <w:t>provided and encrypted</w:t>
      </w:r>
    </w:p>
    <w:p w14:paraId="14934490" w14:textId="227ED37B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14928283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C54177" w:rsidRPr="009545ED">
        <w:rPr>
          <w:rFonts w:cs="Poppins"/>
        </w:rPr>
        <w:t>CustomerName</w:t>
      </w:r>
      <w:proofErr w:type="spellEnd"/>
      <w:r w:rsidR="00C54177" w:rsidRPr="009545ED">
        <w:rPr>
          <w:rFonts w:cs="Poppins"/>
        </w:rPr>
        <w:t xml:space="preserve"> provided</w:t>
      </w:r>
    </w:p>
    <w:p w14:paraId="70BA02FB" w14:textId="6FA0F077" w:rsidR="00C54177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7250384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Application</w:t>
      </w:r>
      <w:r w:rsidR="00552E51">
        <w:rPr>
          <w:rFonts w:cs="Poppins"/>
        </w:rPr>
        <w:t>Server</w:t>
      </w:r>
      <w:r w:rsidR="00C54177" w:rsidRPr="009545ED">
        <w:rPr>
          <w:rFonts w:cs="Poppins"/>
        </w:rPr>
        <w:t>IP</w:t>
      </w:r>
      <w:r w:rsidR="00552E51">
        <w:rPr>
          <w:rFonts w:cs="Poppins"/>
        </w:rPr>
        <w:t>v4Addresses</w:t>
      </w:r>
      <w:r w:rsidR="00C54177" w:rsidRPr="009545ED">
        <w:rPr>
          <w:rFonts w:cs="Poppins"/>
        </w:rPr>
        <w:t xml:space="preserve"> configured</w:t>
      </w:r>
    </w:p>
    <w:p w14:paraId="7F6400AC" w14:textId="77777777" w:rsidR="00D32795" w:rsidRPr="009545ED" w:rsidRDefault="00D32795" w:rsidP="00C54177">
      <w:pPr>
        <w:ind w:left="720"/>
        <w:rPr>
          <w:rFonts w:cs="Poppins"/>
        </w:rPr>
      </w:pPr>
    </w:p>
    <w:p w14:paraId="5F467C13" w14:textId="0CBA8FD4" w:rsidR="001E663C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317853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1E663C" w:rsidRPr="009545ED">
        <w:rPr>
          <w:rFonts w:cs="Poppins"/>
        </w:rPr>
        <w:t> </w:t>
      </w:r>
      <w:r w:rsidR="001E663C">
        <w:rPr>
          <w:rFonts w:cs="Poppins"/>
        </w:rPr>
        <w:t>Certificate Parameters configured</w:t>
      </w:r>
    </w:p>
    <w:p w14:paraId="420F1DDF" w14:textId="4C5EA4A5" w:rsidR="009521C7" w:rsidRPr="00801EAD" w:rsidRDefault="009521C7" w:rsidP="00C54177">
      <w:pPr>
        <w:ind w:left="720"/>
        <w:rPr>
          <w:rFonts w:cs="Poppins"/>
          <w:b/>
          <w:bCs/>
        </w:rPr>
      </w:pPr>
      <w:r>
        <w:rPr>
          <w:rFonts w:cs="Poppins"/>
        </w:rPr>
        <w:tab/>
      </w:r>
      <w:r w:rsidRPr="00801EAD">
        <w:rPr>
          <w:rFonts w:cs="Poppins"/>
          <w:b/>
          <w:bCs/>
        </w:rPr>
        <w:t>EITHER</w:t>
      </w:r>
    </w:p>
    <w:p w14:paraId="102F2E5D" w14:textId="55A86B70" w:rsidR="00B57759" w:rsidRPr="009545ED" w:rsidRDefault="00000000" w:rsidP="00801EAD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6027713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D32795">
        <w:rPr>
          <w:rFonts w:cs="Poppins"/>
        </w:rPr>
        <w:t xml:space="preserve"> </w:t>
      </w:r>
      <w:r w:rsidR="00B57759">
        <w:rPr>
          <w:rFonts w:cs="Poppins"/>
        </w:rPr>
        <w:t>using CA Certificates</w:t>
      </w:r>
    </w:p>
    <w:p w14:paraId="2B1139A4" w14:textId="118910C3" w:rsidR="00C54177" w:rsidRPr="009545ED" w:rsidRDefault="00000000" w:rsidP="00801EAD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983433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541F5B">
        <w:rPr>
          <w:rFonts w:cs="Poppins"/>
        </w:rPr>
        <w:t>ServerCertificatePath</w:t>
      </w:r>
      <w:proofErr w:type="spellEnd"/>
      <w:r w:rsidR="00541F5B">
        <w:rPr>
          <w:rFonts w:cs="Poppins"/>
        </w:rPr>
        <w:t xml:space="preserve"> directs to certificate file</w:t>
      </w:r>
      <w:r w:rsidR="00C54177" w:rsidRPr="009545ED">
        <w:rPr>
          <w:rFonts w:cs="Poppins"/>
        </w:rPr>
        <w:t xml:space="preserve"> (.</w:t>
      </w:r>
      <w:proofErr w:type="spellStart"/>
      <w:r w:rsidR="00C54177" w:rsidRPr="009545ED">
        <w:rPr>
          <w:rFonts w:cs="Poppins"/>
        </w:rPr>
        <w:t>pfx</w:t>
      </w:r>
      <w:proofErr w:type="spellEnd"/>
      <w:r w:rsidR="00C54177" w:rsidRPr="009545ED">
        <w:rPr>
          <w:rFonts w:cs="Poppins"/>
        </w:rPr>
        <w:t>)</w:t>
      </w:r>
    </w:p>
    <w:p w14:paraId="4EDD1621" w14:textId="38725030" w:rsidR="00C54177" w:rsidRPr="009545ED" w:rsidRDefault="00000000" w:rsidP="00801EAD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-18593485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Encrypted password provided</w:t>
      </w:r>
      <w:r w:rsidR="00466977">
        <w:rPr>
          <w:rFonts w:cs="Poppins"/>
        </w:rPr>
        <w:t xml:space="preserve"> for </w:t>
      </w:r>
      <w:proofErr w:type="spellStart"/>
      <w:r w:rsidR="00466977">
        <w:rPr>
          <w:rFonts w:cs="Poppins"/>
        </w:rPr>
        <w:t>ServerCertificatePassword</w:t>
      </w:r>
      <w:proofErr w:type="spellEnd"/>
    </w:p>
    <w:p w14:paraId="69DAED8B" w14:textId="4C9E59BC" w:rsidR="00B57759" w:rsidRDefault="00000000" w:rsidP="00801EAD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20177362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466977">
        <w:rPr>
          <w:rFonts w:cs="Poppins"/>
        </w:rPr>
        <w:t>ClientCertificatePath</w:t>
      </w:r>
      <w:proofErr w:type="spellEnd"/>
      <w:r w:rsidR="00466977">
        <w:rPr>
          <w:rFonts w:cs="Poppins"/>
        </w:rPr>
        <w:t xml:space="preserve"> directs to certificate file</w:t>
      </w:r>
      <w:r w:rsidR="00466977" w:rsidRPr="009545ED">
        <w:rPr>
          <w:rFonts w:cs="Poppins"/>
        </w:rPr>
        <w:t xml:space="preserve"> (.</w:t>
      </w:r>
      <w:proofErr w:type="spellStart"/>
      <w:r w:rsidR="00466977" w:rsidRPr="009545ED">
        <w:rPr>
          <w:rFonts w:cs="Poppins"/>
        </w:rPr>
        <w:t>pfx</w:t>
      </w:r>
      <w:proofErr w:type="spellEnd"/>
      <w:r w:rsidR="00466977" w:rsidRPr="009545ED">
        <w:rPr>
          <w:rFonts w:cs="Poppins"/>
        </w:rPr>
        <w:t>)</w:t>
      </w:r>
    </w:p>
    <w:p w14:paraId="5EAC39CF" w14:textId="27F5999D" w:rsidR="00466977" w:rsidRDefault="00000000" w:rsidP="00D32795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3571642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66977" w:rsidRPr="009545ED">
        <w:rPr>
          <w:rFonts w:cs="Poppins"/>
        </w:rPr>
        <w:t xml:space="preserve"> Encrypted password </w:t>
      </w:r>
      <w:r w:rsidR="00466977">
        <w:rPr>
          <w:rFonts w:cs="Poppins"/>
        </w:rPr>
        <w:t xml:space="preserve">provided for </w:t>
      </w:r>
      <w:proofErr w:type="spellStart"/>
      <w:r w:rsidR="00466977">
        <w:rPr>
          <w:rFonts w:cs="Poppins"/>
        </w:rPr>
        <w:t>ClientCertificatePassword</w:t>
      </w:r>
      <w:proofErr w:type="spellEnd"/>
    </w:p>
    <w:p w14:paraId="3951E9A9" w14:textId="0C699DAB" w:rsidR="009521C7" w:rsidRPr="00801EAD" w:rsidRDefault="009521C7" w:rsidP="00801EAD">
      <w:pPr>
        <w:rPr>
          <w:rFonts w:cs="Poppins"/>
          <w:b/>
          <w:bCs/>
        </w:rPr>
      </w:pPr>
      <w:r>
        <w:rPr>
          <w:rFonts w:cs="Poppins"/>
        </w:rPr>
        <w:tab/>
      </w:r>
      <w:r>
        <w:rPr>
          <w:rFonts w:cs="Poppins"/>
        </w:rPr>
        <w:tab/>
      </w:r>
      <w:r w:rsidRPr="00801EAD">
        <w:rPr>
          <w:rFonts w:cs="Poppins"/>
          <w:b/>
          <w:bCs/>
        </w:rPr>
        <w:t>OR</w:t>
      </w:r>
    </w:p>
    <w:p w14:paraId="72774C2A" w14:textId="0F63C43C" w:rsidR="00C51CD7" w:rsidRDefault="00000000" w:rsidP="00801EAD">
      <w:pPr>
        <w:ind w:left="1440"/>
        <w:rPr>
          <w:rFonts w:cs="Poppins"/>
        </w:rPr>
      </w:pPr>
      <w:sdt>
        <w:sdtPr>
          <w:rPr>
            <w:rFonts w:cs="Poppins"/>
          </w:rPr>
          <w:id w:val="-14768318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D32795">
        <w:rPr>
          <w:rFonts w:cs="Poppins"/>
        </w:rPr>
        <w:t xml:space="preserve"> </w:t>
      </w:r>
      <w:r w:rsidR="00C51CD7">
        <w:rPr>
          <w:rFonts w:cs="Poppins"/>
        </w:rPr>
        <w:t>using Self-Signed Certificate</w:t>
      </w:r>
    </w:p>
    <w:p w14:paraId="017250C0" w14:textId="365B1ECC" w:rsidR="00C51CD7" w:rsidRDefault="00000000" w:rsidP="005D375B">
      <w:pPr>
        <w:ind w:left="1440"/>
        <w:rPr>
          <w:rFonts w:cs="Poppins"/>
        </w:rPr>
      </w:pPr>
      <w:sdt>
        <w:sdtPr>
          <w:rPr>
            <w:rFonts w:cs="Poppins"/>
          </w:rPr>
          <w:id w:val="20978985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5D375B" w:rsidRPr="009545ED">
        <w:rPr>
          <w:rFonts w:cs="Poppins"/>
        </w:rPr>
        <w:t> </w:t>
      </w:r>
      <w:proofErr w:type="spellStart"/>
      <w:r w:rsidR="005D375B">
        <w:rPr>
          <w:rFonts w:cs="Poppins"/>
        </w:rPr>
        <w:t>UseSelfSignedCertificates</w:t>
      </w:r>
      <w:proofErr w:type="spellEnd"/>
      <w:r w:rsidR="005D375B">
        <w:rPr>
          <w:rFonts w:cs="Poppins"/>
        </w:rPr>
        <w:t xml:space="preserve"> parameter included</w:t>
      </w:r>
    </w:p>
    <w:p w14:paraId="377C2569" w14:textId="77777777" w:rsidR="00D32795" w:rsidRDefault="00D32795" w:rsidP="005D375B">
      <w:pPr>
        <w:ind w:left="1440"/>
        <w:rPr>
          <w:rFonts w:cs="Poppins"/>
        </w:rPr>
      </w:pPr>
    </w:p>
    <w:p w14:paraId="12A6C9C1" w14:textId="64295EB0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10879609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r w:rsidR="004B6219">
        <w:rPr>
          <w:rFonts w:cs="Poppins"/>
        </w:rPr>
        <w:t xml:space="preserve">If using Alternative </w:t>
      </w:r>
      <w:proofErr w:type="spellStart"/>
      <w:r w:rsidR="004B6219">
        <w:rPr>
          <w:rFonts w:cs="Poppins"/>
        </w:rPr>
        <w:t>Loadbalancer</w:t>
      </w:r>
      <w:proofErr w:type="spellEnd"/>
      <w:r w:rsidR="004B6219">
        <w:rPr>
          <w:rFonts w:cs="Poppins"/>
        </w:rPr>
        <w:t xml:space="preserve">, </w:t>
      </w:r>
      <w:proofErr w:type="spellStart"/>
      <w:r w:rsidR="00C54177" w:rsidRPr="009545ED">
        <w:rPr>
          <w:rFonts w:cs="Poppins"/>
        </w:rPr>
        <w:t>SkipLoadBalancer</w:t>
      </w:r>
      <w:proofErr w:type="spellEnd"/>
      <w:r w:rsidR="00C54177" w:rsidRPr="009545ED">
        <w:rPr>
          <w:rFonts w:cs="Poppins"/>
        </w:rPr>
        <w:t xml:space="preserve"> parameter included</w:t>
      </w:r>
    </w:p>
    <w:p w14:paraId="2396BBD2" w14:textId="01C82740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12294256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Credential parameter left as default</w:t>
      </w:r>
    </w:p>
    <w:p w14:paraId="68B01E6F" w14:textId="06E14159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18341800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LDAP Connection Information configured</w:t>
      </w:r>
    </w:p>
    <w:p w14:paraId="478C7C8A" w14:textId="03FE7833" w:rsidR="00C54177" w:rsidRPr="009545ED" w:rsidRDefault="00000000" w:rsidP="00C54177">
      <w:pPr>
        <w:ind w:left="1440"/>
        <w:rPr>
          <w:rFonts w:cs="Poppins"/>
        </w:rPr>
      </w:pPr>
      <w:sdt>
        <w:sdtPr>
          <w:rPr>
            <w:rFonts w:cs="Poppins"/>
          </w:rPr>
          <w:id w:val="10047838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LDAP URL configured to point at domain</w:t>
      </w:r>
    </w:p>
    <w:p w14:paraId="73928967" w14:textId="756B2261" w:rsidR="00C54177" w:rsidRPr="009545ED" w:rsidRDefault="00000000" w:rsidP="00C54177">
      <w:pPr>
        <w:ind w:left="1440"/>
        <w:rPr>
          <w:rFonts w:cs="Poppins"/>
        </w:rPr>
      </w:pPr>
      <w:sdt>
        <w:sdtPr>
          <w:rPr>
            <w:rFonts w:cs="Poppins"/>
          </w:rPr>
          <w:id w:val="-18916481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C54177" w:rsidRPr="009545ED">
        <w:rPr>
          <w:rFonts w:cs="Poppins"/>
        </w:rPr>
        <w:t>UseSSL</w:t>
      </w:r>
      <w:proofErr w:type="spellEnd"/>
      <w:r w:rsidR="00C54177" w:rsidRPr="009545ED">
        <w:rPr>
          <w:rFonts w:cs="Poppins"/>
        </w:rPr>
        <w:t xml:space="preserve"> set to true or false as needed</w:t>
      </w:r>
    </w:p>
    <w:p w14:paraId="57AE3B5D" w14:textId="37EE6555" w:rsidR="00C54177" w:rsidRPr="009545ED" w:rsidRDefault="00000000" w:rsidP="00C54177">
      <w:pPr>
        <w:ind w:left="1440"/>
        <w:rPr>
          <w:rFonts w:cs="Poppins"/>
        </w:rPr>
      </w:pPr>
      <w:sdt>
        <w:sdtPr>
          <w:rPr>
            <w:rFonts w:cs="Poppins"/>
          </w:rPr>
          <w:id w:val="9404202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Encrypted Username and Password configured for dedicated query account</w:t>
      </w:r>
    </w:p>
    <w:p w14:paraId="52283DDE" w14:textId="413157B4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1908882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C54177" w:rsidRPr="009545ED">
        <w:rPr>
          <w:rFonts w:cs="Poppins"/>
        </w:rPr>
        <w:t>AcceptEula</w:t>
      </w:r>
      <w:proofErr w:type="spellEnd"/>
      <w:r w:rsidR="00C54177" w:rsidRPr="009545ED">
        <w:rPr>
          <w:rFonts w:cs="Poppins"/>
        </w:rPr>
        <w:t xml:space="preserve"> parameter left as default</w:t>
      </w:r>
    </w:p>
    <w:p w14:paraId="6CDA5ABE" w14:textId="02799539" w:rsidR="00C54177" w:rsidRPr="009545ED" w:rsidRDefault="00000000" w:rsidP="00C54177">
      <w:pPr>
        <w:rPr>
          <w:rFonts w:cs="Poppins"/>
        </w:rPr>
      </w:pPr>
      <w:sdt>
        <w:sdtPr>
          <w:rPr>
            <w:rFonts w:cs="Poppins"/>
          </w:rPr>
          <w:id w:val="-6559963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Installation Script saved</w:t>
      </w:r>
    </w:p>
    <w:p w14:paraId="0FD816D9" w14:textId="2461EBDC" w:rsidR="00C54177" w:rsidRPr="009545ED" w:rsidRDefault="00000000" w:rsidP="00C54177">
      <w:pPr>
        <w:rPr>
          <w:rFonts w:cs="Poppins"/>
        </w:rPr>
      </w:pPr>
      <w:sdt>
        <w:sdtPr>
          <w:rPr>
            <w:rFonts w:cs="Poppins"/>
          </w:rPr>
          <w:id w:val="-7261343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Installation script tested with -</w:t>
      </w:r>
      <w:proofErr w:type="spellStart"/>
      <w:r w:rsidR="00C54177" w:rsidRPr="009545ED">
        <w:rPr>
          <w:rFonts w:cs="Poppins"/>
        </w:rPr>
        <w:t>WhatIf</w:t>
      </w:r>
      <w:proofErr w:type="spellEnd"/>
      <w:r w:rsidR="00C54177" w:rsidRPr="009545ED">
        <w:rPr>
          <w:rFonts w:cs="Poppins"/>
        </w:rPr>
        <w:t> switch</w:t>
      </w:r>
    </w:p>
    <w:p w14:paraId="15F0AD07" w14:textId="084826B0" w:rsidR="00C54177" w:rsidRDefault="00000000" w:rsidP="00C54177">
      <w:pPr>
        <w:rPr>
          <w:rFonts w:cs="Poppins"/>
        </w:rPr>
      </w:pPr>
      <w:sdt>
        <w:sdtPr>
          <w:rPr>
            <w:rFonts w:cs="Poppins"/>
          </w:rPr>
          <w:id w:val="9552223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Installation Script run successfully</w:t>
      </w:r>
    </w:p>
    <w:p w14:paraId="182C6481" w14:textId="0F7E8F46" w:rsidR="00B35C1A" w:rsidRDefault="00B35C1A" w:rsidP="00B35C1A">
      <w:pPr>
        <w:rPr>
          <w:rFonts w:cs="Poppins"/>
        </w:rPr>
      </w:pPr>
      <w:sdt>
        <w:sdtPr>
          <w:rPr>
            <w:rFonts w:cs="Poppins"/>
          </w:rPr>
          <w:id w:val="16345168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Poppins" w:hint="eastAsia"/>
            </w:rPr>
            <w:t>☐</w:t>
          </w:r>
        </w:sdtContent>
      </w:sdt>
      <w:r w:rsidRPr="009545ED">
        <w:rPr>
          <w:rFonts w:cs="Poppins"/>
        </w:rPr>
        <w:t> </w:t>
      </w:r>
      <w:r>
        <w:rPr>
          <w:rFonts w:cs="Poppins"/>
        </w:rPr>
        <w:t>Code Analyser configured</w:t>
      </w:r>
    </w:p>
    <w:p w14:paraId="5667692F" w14:textId="77777777" w:rsidR="00B35C1A" w:rsidRPr="00801EAD" w:rsidRDefault="00B35C1A" w:rsidP="00B35C1A">
      <w:pPr>
        <w:ind w:left="720"/>
        <w:rPr>
          <w:rFonts w:cs="Poppins"/>
          <w:b/>
          <w:bCs/>
        </w:rPr>
      </w:pPr>
      <w:r>
        <w:rPr>
          <w:rFonts w:cs="Poppins"/>
        </w:rPr>
        <w:tab/>
      </w:r>
      <w:r w:rsidRPr="00801EAD">
        <w:rPr>
          <w:rFonts w:cs="Poppins"/>
          <w:b/>
          <w:bCs/>
        </w:rPr>
        <w:t>EITHER</w:t>
      </w:r>
    </w:p>
    <w:p w14:paraId="583B20C4" w14:textId="04881000" w:rsidR="00B35C1A" w:rsidRPr="009545ED" w:rsidRDefault="00B35C1A" w:rsidP="00B35C1A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-19992588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Poppins" w:hint="eastAsia"/>
            </w:rPr>
            <w:t>☐</w:t>
          </w:r>
        </w:sdtContent>
      </w:sdt>
      <w:r>
        <w:rPr>
          <w:rFonts w:cs="Poppins"/>
        </w:rPr>
        <w:t xml:space="preserve"> </w:t>
      </w:r>
      <w:r>
        <w:rPr>
          <w:rFonts w:cs="Poppins"/>
        </w:rPr>
        <w:t xml:space="preserve">Allowed List </w:t>
      </w:r>
      <w:r w:rsidR="001B5980">
        <w:rPr>
          <w:rFonts w:cs="Poppins"/>
        </w:rPr>
        <w:t>updated</w:t>
      </w:r>
    </w:p>
    <w:p w14:paraId="291B1B3C" w14:textId="77777777" w:rsidR="00B35C1A" w:rsidRPr="00801EAD" w:rsidRDefault="00B35C1A" w:rsidP="00B35C1A">
      <w:pPr>
        <w:rPr>
          <w:rFonts w:cs="Poppins"/>
          <w:b/>
          <w:bCs/>
        </w:rPr>
      </w:pPr>
      <w:r>
        <w:rPr>
          <w:rFonts w:cs="Poppins"/>
        </w:rPr>
        <w:tab/>
      </w:r>
      <w:r>
        <w:rPr>
          <w:rFonts w:cs="Poppins"/>
        </w:rPr>
        <w:tab/>
      </w:r>
      <w:r w:rsidRPr="00801EAD">
        <w:rPr>
          <w:rFonts w:cs="Poppins"/>
          <w:b/>
          <w:bCs/>
        </w:rPr>
        <w:t>OR</w:t>
      </w:r>
    </w:p>
    <w:p w14:paraId="0FF099E7" w14:textId="67BFB352" w:rsidR="00B35C1A" w:rsidRDefault="00B35C1A" w:rsidP="00B35C1A">
      <w:pPr>
        <w:ind w:left="1440"/>
        <w:rPr>
          <w:rFonts w:cs="Poppins"/>
        </w:rPr>
      </w:pPr>
      <w:sdt>
        <w:sdtPr>
          <w:rPr>
            <w:rFonts w:cs="Poppins"/>
          </w:rPr>
          <w:id w:val="-12513491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Poppins" w:hint="eastAsia"/>
            </w:rPr>
            <w:t>☐</w:t>
          </w:r>
        </w:sdtContent>
      </w:sdt>
      <w:r>
        <w:rPr>
          <w:rFonts w:cs="Poppins"/>
        </w:rPr>
        <w:t xml:space="preserve"> </w:t>
      </w:r>
      <w:r>
        <w:rPr>
          <w:rFonts w:cs="Poppins"/>
        </w:rPr>
        <w:t xml:space="preserve">Code </w:t>
      </w:r>
      <w:r w:rsidR="001B5980">
        <w:rPr>
          <w:rFonts w:cs="Poppins"/>
        </w:rPr>
        <w:t>Analyser</w:t>
      </w:r>
      <w:r>
        <w:rPr>
          <w:rFonts w:cs="Poppins"/>
        </w:rPr>
        <w:t xml:space="preserve"> disabled</w:t>
      </w:r>
    </w:p>
    <w:p w14:paraId="51BFA199" w14:textId="77777777" w:rsidR="00B35C1A" w:rsidRPr="009545ED" w:rsidRDefault="00B35C1A" w:rsidP="00C54177">
      <w:pPr>
        <w:rPr>
          <w:rFonts w:cs="Poppins"/>
        </w:rPr>
      </w:pPr>
    </w:p>
    <w:p w14:paraId="4D2A969F" w14:textId="2D2DCD65" w:rsidR="00C54177" w:rsidRPr="009545ED" w:rsidRDefault="00000000" w:rsidP="00C54177">
      <w:pPr>
        <w:rPr>
          <w:rFonts w:cs="Poppins"/>
        </w:rPr>
      </w:pPr>
      <w:sdt>
        <w:sdtPr>
          <w:rPr>
            <w:rFonts w:cs="Poppins"/>
          </w:rPr>
          <w:id w:val="8859116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Service Fabric available with no errors reported</w:t>
      </w:r>
    </w:p>
    <w:p w14:paraId="75E12AA0" w14:textId="37592794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-8494925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Certificate installed into Current User certificate store</w:t>
      </w:r>
    </w:p>
    <w:p w14:paraId="5A2D264C" w14:textId="57046424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2025247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 xml:space="preserve"> Service Fabric </w:t>
      </w:r>
      <w:r w:rsidR="005D375B">
        <w:rPr>
          <w:rFonts w:cs="Poppins"/>
        </w:rPr>
        <w:t xml:space="preserve">Explorer </w:t>
      </w:r>
      <w:r w:rsidR="00C54177" w:rsidRPr="009545ED">
        <w:rPr>
          <w:rFonts w:cs="Poppins"/>
        </w:rPr>
        <w:t>opened via local browser</w:t>
      </w:r>
    </w:p>
    <w:p w14:paraId="11231A4A" w14:textId="79FE00A9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10227399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 xml:space="preserve"> No errors </w:t>
      </w:r>
      <w:r w:rsidR="005D375B">
        <w:rPr>
          <w:rFonts w:cs="Poppins"/>
        </w:rPr>
        <w:t>or warnings</w:t>
      </w:r>
      <w:r w:rsidR="00C54177" w:rsidRPr="009545ED">
        <w:rPr>
          <w:rFonts w:cs="Poppins"/>
        </w:rPr>
        <w:t xml:space="preserve"> are reported</w:t>
      </w:r>
    </w:p>
    <w:p w14:paraId="0AB432D9" w14:textId="0EEA2724" w:rsidR="00C54177" w:rsidRPr="009545ED" w:rsidRDefault="00000000" w:rsidP="00C54177">
      <w:pPr>
        <w:rPr>
          <w:rFonts w:cs="Poppins"/>
        </w:rPr>
      </w:pPr>
      <w:sdt>
        <w:sdtPr>
          <w:rPr>
            <w:rFonts w:cs="Poppins"/>
          </w:rPr>
          <w:id w:val="3678065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Installation Files are archived for future use</w:t>
      </w:r>
    </w:p>
    <w:p w14:paraId="5CCC4F3B" w14:textId="77777777" w:rsidR="00095A30" w:rsidRPr="009545ED" w:rsidRDefault="00095A30" w:rsidP="00C54177">
      <w:pPr>
        <w:rPr>
          <w:rFonts w:cs="Poppins"/>
        </w:rPr>
      </w:pPr>
    </w:p>
    <w:p w14:paraId="3E0F5785" w14:textId="77777777" w:rsidR="00C54177" w:rsidRPr="009545ED" w:rsidRDefault="00C54177" w:rsidP="00095A30">
      <w:pPr>
        <w:pStyle w:val="Heading4"/>
      </w:pPr>
      <w:r w:rsidRPr="009545ED">
        <w:t>Web Application Server</w:t>
      </w:r>
    </w:p>
    <w:p w14:paraId="1E819DBD" w14:textId="77777777" w:rsidR="007750F1" w:rsidRDefault="007750F1" w:rsidP="007750F1">
      <w:r>
        <w:t>The following checklist is based on installation instructions found here</w:t>
      </w:r>
    </w:p>
    <w:p w14:paraId="14AF2741" w14:textId="3A1DDDB5" w:rsidR="007750F1" w:rsidRPr="007750F1" w:rsidRDefault="007750F1" w:rsidP="007750F1">
      <w:hyperlink r:id="rId21" w:history="1">
        <w:r w:rsidRPr="009D275E">
          <w:rPr>
            <w:rStyle w:val="Hyperlink"/>
          </w:rPr>
          <w:t>Install Web Application Server</w:t>
        </w:r>
      </w:hyperlink>
    </w:p>
    <w:p w14:paraId="787A7283" w14:textId="0420CC17" w:rsidR="00893E8A" w:rsidRPr="009545ED" w:rsidRDefault="00893E8A" w:rsidP="00893E8A">
      <w:pPr>
        <w:pStyle w:val="Sub-heading4"/>
      </w:pPr>
      <w:r w:rsidRPr="009545ED">
        <w:t>Pre-requisites</w:t>
      </w:r>
    </w:p>
    <w:p w14:paraId="6D9D54FE" w14:textId="48C995E2" w:rsidR="00C54177" w:rsidRPr="009545ED" w:rsidRDefault="00000000" w:rsidP="00C54177">
      <w:pPr>
        <w:rPr>
          <w:rFonts w:cs="Poppins"/>
        </w:rPr>
      </w:pPr>
      <w:sdt>
        <w:sdtPr>
          <w:rPr>
            <w:rFonts w:cs="Poppins"/>
          </w:rPr>
          <w:id w:val="-14718998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Cortex Licence has been uploaded to the correct location</w:t>
      </w:r>
    </w:p>
    <w:p w14:paraId="47D27FA5" w14:textId="7FDC619F" w:rsidR="00C54177" w:rsidRPr="009545ED" w:rsidRDefault="00000000" w:rsidP="00C54177">
      <w:pPr>
        <w:rPr>
          <w:rFonts w:cs="Poppins"/>
        </w:rPr>
      </w:pPr>
      <w:sdt>
        <w:sdtPr>
          <w:rPr>
            <w:rFonts w:cs="Poppins"/>
          </w:rPr>
          <w:id w:val="15972135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 xml:space="preserve"> Gateway Application Pool </w:t>
      </w:r>
      <w:r w:rsidR="005B358F">
        <w:rPr>
          <w:rFonts w:cs="Poppins"/>
        </w:rPr>
        <w:t xml:space="preserve">user </w:t>
      </w:r>
      <w:r w:rsidR="00C54177" w:rsidRPr="009545ED">
        <w:rPr>
          <w:rFonts w:cs="Poppins"/>
        </w:rPr>
        <w:t>is NOT an Administrator</w:t>
      </w:r>
    </w:p>
    <w:p w14:paraId="7177C204" w14:textId="52E6772E" w:rsidR="00C54177" w:rsidRPr="009545ED" w:rsidRDefault="00000000" w:rsidP="00C54177">
      <w:pPr>
        <w:rPr>
          <w:rFonts w:cs="Poppins"/>
        </w:rPr>
      </w:pPr>
      <w:sdt>
        <w:sdtPr>
          <w:rPr>
            <w:rFonts w:cs="Poppins"/>
          </w:rPr>
          <w:id w:val="17917833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Folder permissions granted to Gateway Application Pool user</w:t>
      </w:r>
    </w:p>
    <w:p w14:paraId="1A5B14EF" w14:textId="00E36168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11560314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System32</w:t>
      </w:r>
    </w:p>
    <w:p w14:paraId="3B7EAE83" w14:textId="7D661031" w:rsidR="00221B92" w:rsidRPr="009545ED" w:rsidRDefault="00000000" w:rsidP="002B51F4">
      <w:pPr>
        <w:ind w:left="720"/>
        <w:rPr>
          <w:rFonts w:cs="Poppins"/>
        </w:rPr>
      </w:pPr>
      <w:sdt>
        <w:sdtPr>
          <w:rPr>
            <w:rFonts w:cs="Poppins"/>
          </w:rPr>
          <w:id w:val="15580593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SysWOW64</w:t>
      </w:r>
    </w:p>
    <w:p w14:paraId="6C7FF273" w14:textId="37EAD493" w:rsidR="006B6B56" w:rsidRPr="00801EAD" w:rsidRDefault="000637A2" w:rsidP="002B51F4">
      <w:pPr>
        <w:rPr>
          <w:rFonts w:cs="Poppins"/>
          <w:b/>
          <w:bCs/>
        </w:rPr>
      </w:pPr>
      <w:r w:rsidRPr="00801EAD">
        <w:rPr>
          <w:rFonts w:cs="Poppins"/>
          <w:b/>
          <w:bCs/>
        </w:rPr>
        <w:t>EITHER</w:t>
      </w:r>
    </w:p>
    <w:p w14:paraId="09DF0BED" w14:textId="5BFF9C75" w:rsidR="00C54177" w:rsidRDefault="00000000" w:rsidP="002B51F4">
      <w:pPr>
        <w:rPr>
          <w:rFonts w:cs="Poppins"/>
        </w:rPr>
      </w:pPr>
      <w:sdt>
        <w:sdtPr>
          <w:rPr>
            <w:rFonts w:cs="Poppins"/>
          </w:rPr>
          <w:id w:val="16161737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6F3573">
        <w:rPr>
          <w:rFonts w:cs="Poppins"/>
        </w:rPr>
        <w:t xml:space="preserve"> </w:t>
      </w:r>
      <w:r w:rsidR="00C54177" w:rsidRPr="009545ED">
        <w:rPr>
          <w:rFonts w:cs="Poppins"/>
        </w:rPr>
        <w:t xml:space="preserve">Certificate </w:t>
      </w:r>
      <w:r w:rsidR="006F3573">
        <w:rPr>
          <w:rFonts w:cs="Poppins"/>
        </w:rPr>
        <w:t>already</w:t>
      </w:r>
      <w:r w:rsidR="00C54177" w:rsidRPr="009545ED">
        <w:rPr>
          <w:rFonts w:cs="Poppins"/>
        </w:rPr>
        <w:t xml:space="preserve"> imported with friendly name </w:t>
      </w:r>
      <w:r w:rsidR="002B51F4">
        <w:rPr>
          <w:rFonts w:cs="Poppins"/>
        </w:rPr>
        <w:t>assigned</w:t>
      </w:r>
    </w:p>
    <w:p w14:paraId="50306B62" w14:textId="2BD09EA7" w:rsidR="000637A2" w:rsidRPr="00801EAD" w:rsidRDefault="000637A2" w:rsidP="002B51F4">
      <w:pPr>
        <w:rPr>
          <w:rFonts w:cs="Poppins"/>
          <w:b/>
          <w:bCs/>
        </w:rPr>
      </w:pPr>
      <w:r w:rsidRPr="00801EAD">
        <w:rPr>
          <w:rFonts w:cs="Poppins"/>
          <w:b/>
          <w:bCs/>
        </w:rPr>
        <w:t>OR</w:t>
      </w:r>
    </w:p>
    <w:p w14:paraId="46A30A85" w14:textId="439C74D0" w:rsidR="006F3573" w:rsidRPr="009545ED" w:rsidRDefault="00000000" w:rsidP="00C039B8">
      <w:pPr>
        <w:rPr>
          <w:rFonts w:cs="Poppins"/>
        </w:rPr>
      </w:pPr>
      <w:sdt>
        <w:sdtPr>
          <w:rPr>
            <w:rFonts w:cs="Poppins"/>
          </w:rPr>
          <w:id w:val="252319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6F3573">
        <w:rPr>
          <w:rFonts w:cs="Poppins"/>
        </w:rPr>
        <w:t xml:space="preserve"> Certificate will be imported during installation</w:t>
      </w:r>
    </w:p>
    <w:p w14:paraId="00823B84" w14:textId="77777777" w:rsidR="00493134" w:rsidRPr="009545ED" w:rsidRDefault="00493134" w:rsidP="00C54177">
      <w:pPr>
        <w:rPr>
          <w:rFonts w:cs="Poppins"/>
        </w:rPr>
      </w:pPr>
    </w:p>
    <w:p w14:paraId="2228A36C" w14:textId="236A7C7A" w:rsidR="00893E8A" w:rsidRPr="009545ED" w:rsidRDefault="00493134" w:rsidP="00221888">
      <w:pPr>
        <w:pStyle w:val="Sub-heading4"/>
      </w:pPr>
      <w:r w:rsidRPr="009545ED">
        <w:t>Install Flow Debugger</w:t>
      </w:r>
    </w:p>
    <w:p w14:paraId="3CA6FE1F" w14:textId="549F504B" w:rsidR="00493134" w:rsidRDefault="00000000" w:rsidP="00493134">
      <w:pPr>
        <w:rPr>
          <w:rFonts w:cs="Poppins"/>
        </w:rPr>
      </w:pPr>
      <w:sdt>
        <w:sdtPr>
          <w:rPr>
            <w:rFonts w:cs="Poppins"/>
          </w:rPr>
          <w:id w:val="-12183521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 xml:space="preserve"> .NET Framework 4.7.2 installed</w:t>
      </w:r>
    </w:p>
    <w:p w14:paraId="58D0A41E" w14:textId="77777777" w:rsidR="004F5165" w:rsidRPr="009545ED" w:rsidRDefault="004F5165" w:rsidP="00493134">
      <w:pPr>
        <w:rPr>
          <w:rFonts w:cs="Poppins"/>
        </w:rPr>
      </w:pPr>
    </w:p>
    <w:p w14:paraId="6D6FB13E" w14:textId="63F3B736" w:rsidR="00493134" w:rsidRDefault="00000000" w:rsidP="00493134">
      <w:pPr>
        <w:rPr>
          <w:rFonts w:cs="Poppins"/>
        </w:rPr>
      </w:pPr>
      <w:sdt>
        <w:sdtPr>
          <w:rPr>
            <w:rFonts w:cs="Poppins"/>
          </w:rPr>
          <w:id w:val="9859767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Antivirus Exclusions Added</w:t>
      </w:r>
    </w:p>
    <w:p w14:paraId="363AE3B6" w14:textId="776B2A3E" w:rsidR="000637A2" w:rsidRPr="00801EAD" w:rsidRDefault="000637A2" w:rsidP="00493134">
      <w:pPr>
        <w:rPr>
          <w:rFonts w:cs="Poppins"/>
          <w:b/>
          <w:bCs/>
        </w:rPr>
      </w:pPr>
      <w:r>
        <w:rPr>
          <w:rFonts w:cs="Poppins"/>
        </w:rPr>
        <w:tab/>
      </w:r>
      <w:r w:rsidRPr="00801EAD">
        <w:rPr>
          <w:rFonts w:cs="Poppins"/>
          <w:b/>
          <w:bCs/>
        </w:rPr>
        <w:t>EITHER</w:t>
      </w:r>
    </w:p>
    <w:p w14:paraId="70EF8A63" w14:textId="3EB52D2A" w:rsidR="00493134" w:rsidRDefault="00000000" w:rsidP="00493134">
      <w:pPr>
        <w:ind w:left="720"/>
        <w:rPr>
          <w:rFonts w:cs="Poppins"/>
        </w:rPr>
      </w:pPr>
      <w:sdt>
        <w:sdtPr>
          <w:rPr>
            <w:rFonts w:cs="Poppins"/>
          </w:rPr>
          <w:id w:val="-18135523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CORTEX script for Windows Defender used</w:t>
      </w:r>
    </w:p>
    <w:p w14:paraId="3014FDD8" w14:textId="01DA66B2" w:rsidR="000637A2" w:rsidRPr="00801EAD" w:rsidRDefault="000637A2" w:rsidP="00493134">
      <w:pPr>
        <w:ind w:left="720"/>
        <w:rPr>
          <w:rFonts w:cs="Poppins"/>
          <w:b/>
          <w:bCs/>
        </w:rPr>
      </w:pPr>
      <w:r w:rsidRPr="00801EAD">
        <w:rPr>
          <w:rFonts w:cs="Poppins"/>
          <w:b/>
          <w:bCs/>
        </w:rPr>
        <w:t>OR</w:t>
      </w:r>
    </w:p>
    <w:p w14:paraId="309CE357" w14:textId="1ADD9659" w:rsidR="00493134" w:rsidRDefault="00000000" w:rsidP="00221B92">
      <w:pPr>
        <w:ind w:left="720"/>
        <w:rPr>
          <w:rFonts w:cs="Poppins"/>
        </w:rPr>
      </w:pPr>
      <w:sdt>
        <w:sdtPr>
          <w:rPr>
            <w:rFonts w:cs="Poppins"/>
          </w:rPr>
          <w:id w:val="16882545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Manually added to third-party antivirus</w:t>
      </w:r>
    </w:p>
    <w:p w14:paraId="09B9C155" w14:textId="77777777" w:rsidR="004F5165" w:rsidRPr="009545ED" w:rsidRDefault="004F5165" w:rsidP="00221B92">
      <w:pPr>
        <w:ind w:left="720"/>
        <w:rPr>
          <w:rFonts w:cs="Poppins"/>
        </w:rPr>
      </w:pPr>
    </w:p>
    <w:p w14:paraId="0DCA3F53" w14:textId="1C7A70BD" w:rsidR="00493134" w:rsidRPr="009545ED" w:rsidRDefault="00000000" w:rsidP="00493134">
      <w:pPr>
        <w:rPr>
          <w:rFonts w:cs="Poppins"/>
        </w:rPr>
      </w:pPr>
      <w:sdt>
        <w:sdtPr>
          <w:rPr>
            <w:rFonts w:cs="Poppins"/>
          </w:rPr>
          <w:id w:val="4307147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 xml:space="preserve"> Port Usage script run successfully</w:t>
      </w:r>
    </w:p>
    <w:p w14:paraId="22EC07E7" w14:textId="282A2FD3" w:rsidR="00493134" w:rsidRPr="009545ED" w:rsidRDefault="00000000" w:rsidP="00493134">
      <w:pPr>
        <w:rPr>
          <w:rFonts w:cs="Poppins"/>
        </w:rPr>
      </w:pPr>
      <w:sdt>
        <w:sdtPr>
          <w:rPr>
            <w:rFonts w:cs="Poppins"/>
          </w:rPr>
          <w:id w:val="-14822369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Installation Script configured</w:t>
      </w:r>
    </w:p>
    <w:p w14:paraId="53F7FDF6" w14:textId="641D1317" w:rsidR="00493134" w:rsidRPr="009545ED" w:rsidRDefault="00000000" w:rsidP="00493134">
      <w:pPr>
        <w:ind w:left="720"/>
        <w:rPr>
          <w:rFonts w:cs="Poppins"/>
        </w:rPr>
      </w:pPr>
      <w:sdt>
        <w:sdtPr>
          <w:rPr>
            <w:rFonts w:cs="Poppins"/>
          </w:rPr>
          <w:id w:val="21330457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</w:t>
      </w:r>
      <w:proofErr w:type="spellStart"/>
      <w:r w:rsidR="008D735C" w:rsidRPr="009545ED">
        <w:rPr>
          <w:rFonts w:cs="Poppins"/>
        </w:rPr>
        <w:t>AppService</w:t>
      </w:r>
      <w:r w:rsidR="008D735C">
        <w:rPr>
          <w:rFonts w:cs="Poppins"/>
        </w:rPr>
        <w:t>s</w:t>
      </w:r>
      <w:r w:rsidR="008D735C" w:rsidRPr="009545ED">
        <w:rPr>
          <w:rFonts w:cs="Poppins"/>
        </w:rPr>
        <w:t>Path</w:t>
      </w:r>
      <w:proofErr w:type="spellEnd"/>
      <w:r w:rsidR="00493134" w:rsidRPr="009545ED">
        <w:rPr>
          <w:rFonts w:cs="Poppins"/>
        </w:rPr>
        <w:t xml:space="preserve"> configured</w:t>
      </w:r>
    </w:p>
    <w:p w14:paraId="6BD6A66C" w14:textId="3207B3B0" w:rsidR="00493134" w:rsidRPr="009545ED" w:rsidRDefault="00000000" w:rsidP="00493134">
      <w:pPr>
        <w:ind w:left="720"/>
        <w:rPr>
          <w:rFonts w:cs="Poppins"/>
        </w:rPr>
      </w:pPr>
      <w:sdt>
        <w:sdtPr>
          <w:rPr>
            <w:rFonts w:cs="Poppins"/>
          </w:rPr>
          <w:id w:val="472774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</w:t>
      </w:r>
      <w:proofErr w:type="spellStart"/>
      <w:r w:rsidR="00493134" w:rsidRPr="009545ED">
        <w:rPr>
          <w:rFonts w:cs="Poppins"/>
        </w:rPr>
        <w:t>Block</w:t>
      </w:r>
      <w:r w:rsidR="008D735C">
        <w:rPr>
          <w:rFonts w:cs="Poppins"/>
        </w:rPr>
        <w:t>Packages</w:t>
      </w:r>
      <w:r w:rsidR="00493134" w:rsidRPr="009545ED">
        <w:rPr>
          <w:rFonts w:cs="Poppins"/>
        </w:rPr>
        <w:t>Path</w:t>
      </w:r>
      <w:proofErr w:type="spellEnd"/>
      <w:r w:rsidR="00493134" w:rsidRPr="009545ED">
        <w:rPr>
          <w:rFonts w:cs="Poppins"/>
        </w:rPr>
        <w:t xml:space="preserve"> configured</w:t>
      </w:r>
    </w:p>
    <w:p w14:paraId="616DF3F7" w14:textId="25B839D0" w:rsidR="008D735C" w:rsidRPr="009545ED" w:rsidRDefault="00000000" w:rsidP="008D735C">
      <w:pPr>
        <w:ind w:left="720"/>
        <w:rPr>
          <w:rFonts w:cs="Poppins"/>
        </w:rPr>
      </w:pPr>
      <w:sdt>
        <w:sdtPr>
          <w:rPr>
            <w:rFonts w:cs="Poppins"/>
          </w:rPr>
          <w:id w:val="-7081763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8D735C" w:rsidRPr="009545ED">
        <w:rPr>
          <w:rFonts w:cs="Poppins"/>
        </w:rPr>
        <w:t> </w:t>
      </w:r>
      <w:proofErr w:type="spellStart"/>
      <w:r w:rsidR="008D735C">
        <w:rPr>
          <w:rFonts w:cs="Poppins"/>
        </w:rPr>
        <w:t>ApiGatewayBasicAuthUsername</w:t>
      </w:r>
      <w:proofErr w:type="spellEnd"/>
      <w:r w:rsidR="008D735C" w:rsidRPr="009545ED">
        <w:rPr>
          <w:rFonts w:cs="Poppins"/>
        </w:rPr>
        <w:t xml:space="preserve"> provided</w:t>
      </w:r>
    </w:p>
    <w:p w14:paraId="5235294A" w14:textId="1D107184" w:rsidR="008D735C" w:rsidRPr="009545ED" w:rsidRDefault="00000000" w:rsidP="008D735C">
      <w:pPr>
        <w:ind w:left="720"/>
        <w:rPr>
          <w:rFonts w:cs="Poppins"/>
        </w:rPr>
      </w:pPr>
      <w:sdt>
        <w:sdtPr>
          <w:rPr>
            <w:rFonts w:cs="Poppins"/>
          </w:rPr>
          <w:id w:val="-9567907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8D735C" w:rsidRPr="009545ED">
        <w:rPr>
          <w:rFonts w:cs="Poppins"/>
        </w:rPr>
        <w:t> </w:t>
      </w:r>
      <w:proofErr w:type="spellStart"/>
      <w:r w:rsidR="008D735C">
        <w:rPr>
          <w:rFonts w:cs="Poppins"/>
        </w:rPr>
        <w:t>ApiGatewayBasicAuth</w:t>
      </w:r>
      <w:r w:rsidR="008D735C" w:rsidRPr="009545ED">
        <w:rPr>
          <w:rFonts w:cs="Poppins"/>
        </w:rPr>
        <w:t>Password</w:t>
      </w:r>
      <w:proofErr w:type="spellEnd"/>
      <w:r w:rsidR="008D735C" w:rsidRPr="009545ED">
        <w:rPr>
          <w:rFonts w:cs="Poppins"/>
        </w:rPr>
        <w:t xml:space="preserve"> </w:t>
      </w:r>
      <w:r w:rsidR="008D735C">
        <w:rPr>
          <w:rFonts w:cs="Poppins"/>
        </w:rPr>
        <w:t>provided and encrypted</w:t>
      </w:r>
    </w:p>
    <w:p w14:paraId="5C7DDE90" w14:textId="457F6726" w:rsidR="008D735C" w:rsidRPr="009545ED" w:rsidRDefault="00000000" w:rsidP="008D735C">
      <w:pPr>
        <w:ind w:left="720"/>
        <w:rPr>
          <w:rFonts w:cs="Poppins"/>
        </w:rPr>
      </w:pPr>
      <w:sdt>
        <w:sdtPr>
          <w:rPr>
            <w:rFonts w:cs="Poppins"/>
          </w:rPr>
          <w:id w:val="156125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8D735C" w:rsidRPr="009545ED">
        <w:rPr>
          <w:rFonts w:cs="Poppins"/>
        </w:rPr>
        <w:t> </w:t>
      </w:r>
      <w:proofErr w:type="spellStart"/>
      <w:r w:rsidR="008D735C" w:rsidRPr="009545ED">
        <w:rPr>
          <w:rFonts w:cs="Poppins"/>
        </w:rPr>
        <w:t>CustomerName</w:t>
      </w:r>
      <w:proofErr w:type="spellEnd"/>
      <w:r w:rsidR="008D735C" w:rsidRPr="009545ED">
        <w:rPr>
          <w:rFonts w:cs="Poppins"/>
        </w:rPr>
        <w:t xml:space="preserve"> provided</w:t>
      </w:r>
    </w:p>
    <w:p w14:paraId="328EAA7C" w14:textId="110EDB2A" w:rsidR="00493134" w:rsidRDefault="00000000" w:rsidP="00493134">
      <w:pPr>
        <w:ind w:left="720"/>
        <w:rPr>
          <w:rFonts w:cs="Poppins"/>
        </w:rPr>
      </w:pPr>
      <w:sdt>
        <w:sdtPr>
          <w:rPr>
            <w:rFonts w:cs="Poppins"/>
          </w:rPr>
          <w:id w:val="-265772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ApplicationIP</w:t>
      </w:r>
      <w:r w:rsidR="008D735C">
        <w:rPr>
          <w:rFonts w:cs="Poppins"/>
        </w:rPr>
        <w:t>v4</w:t>
      </w:r>
      <w:r w:rsidR="00BA1F56">
        <w:rPr>
          <w:rFonts w:cs="Poppins"/>
        </w:rPr>
        <w:t>Addresses</w:t>
      </w:r>
      <w:r w:rsidR="008D735C">
        <w:rPr>
          <w:rFonts w:cs="Poppins"/>
        </w:rPr>
        <w:t xml:space="preserve"> </w:t>
      </w:r>
      <w:r w:rsidR="00C9469F">
        <w:rPr>
          <w:rFonts w:cs="Poppins"/>
        </w:rPr>
        <w:t>(singular a</w:t>
      </w:r>
      <w:r w:rsidR="008D735C">
        <w:rPr>
          <w:rFonts w:cs="Poppins"/>
        </w:rPr>
        <w:t>ddress</w:t>
      </w:r>
      <w:r w:rsidR="00C9469F">
        <w:rPr>
          <w:rFonts w:cs="Poppins"/>
        </w:rPr>
        <w:t>)</w:t>
      </w:r>
      <w:r w:rsidR="00493134" w:rsidRPr="009545ED">
        <w:rPr>
          <w:rFonts w:cs="Poppins"/>
        </w:rPr>
        <w:t xml:space="preserve"> configured</w:t>
      </w:r>
    </w:p>
    <w:p w14:paraId="7CF847FF" w14:textId="77777777" w:rsidR="004F5165" w:rsidRDefault="004F5165" w:rsidP="00493134">
      <w:pPr>
        <w:ind w:left="720"/>
        <w:rPr>
          <w:rFonts w:cs="Poppins"/>
        </w:rPr>
      </w:pPr>
    </w:p>
    <w:p w14:paraId="09B1F3B3" w14:textId="299D5E7B" w:rsidR="004F5165" w:rsidRDefault="00000000" w:rsidP="00F6527E">
      <w:pPr>
        <w:ind w:left="720"/>
        <w:rPr>
          <w:rFonts w:cs="Poppins"/>
        </w:rPr>
      </w:pPr>
      <w:sdt>
        <w:sdtPr>
          <w:rPr>
            <w:rFonts w:cs="Poppins"/>
          </w:rPr>
          <w:id w:val="7945712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F6527E" w:rsidRPr="009545ED">
        <w:rPr>
          <w:rFonts w:cs="Poppins"/>
        </w:rPr>
        <w:t> </w:t>
      </w:r>
      <w:r w:rsidR="00F6527E">
        <w:rPr>
          <w:rFonts w:cs="Poppins"/>
        </w:rPr>
        <w:t>Certificate Parameters configured</w:t>
      </w:r>
    </w:p>
    <w:p w14:paraId="57291EF0" w14:textId="2375650C" w:rsidR="000637A2" w:rsidRPr="00801EAD" w:rsidRDefault="000637A2" w:rsidP="00F6527E">
      <w:pPr>
        <w:ind w:left="720"/>
        <w:rPr>
          <w:rFonts w:cs="Poppins"/>
          <w:b/>
          <w:bCs/>
        </w:rPr>
      </w:pPr>
      <w:r>
        <w:rPr>
          <w:rFonts w:cs="Poppins"/>
        </w:rPr>
        <w:tab/>
      </w:r>
      <w:r w:rsidRPr="00801EAD">
        <w:rPr>
          <w:rFonts w:cs="Poppins"/>
          <w:b/>
          <w:bCs/>
        </w:rPr>
        <w:t>EITHER</w:t>
      </w:r>
    </w:p>
    <w:p w14:paraId="210FB5E9" w14:textId="50711513" w:rsidR="008D735C" w:rsidRPr="009545ED" w:rsidRDefault="00000000" w:rsidP="00801EAD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-7956693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311176">
        <w:rPr>
          <w:rFonts w:cs="Poppins"/>
        </w:rPr>
        <w:t xml:space="preserve"> </w:t>
      </w:r>
      <w:r w:rsidR="000637A2">
        <w:rPr>
          <w:rFonts w:cs="Poppins"/>
        </w:rPr>
        <w:t>U</w:t>
      </w:r>
      <w:r w:rsidR="008D735C">
        <w:rPr>
          <w:rFonts w:cs="Poppins"/>
        </w:rPr>
        <w:t>sing CA Certificates</w:t>
      </w:r>
    </w:p>
    <w:p w14:paraId="72C282A2" w14:textId="5511ABCB" w:rsidR="008D735C" w:rsidRPr="009545ED" w:rsidRDefault="00000000" w:rsidP="00801EAD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-3071669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8D735C" w:rsidRPr="009545ED">
        <w:rPr>
          <w:rFonts w:cs="Poppins"/>
        </w:rPr>
        <w:t> </w:t>
      </w:r>
      <w:proofErr w:type="spellStart"/>
      <w:r w:rsidR="008D735C">
        <w:rPr>
          <w:rFonts w:cs="Poppins"/>
        </w:rPr>
        <w:t>ServerCertificatePath</w:t>
      </w:r>
      <w:proofErr w:type="spellEnd"/>
      <w:r w:rsidR="008D735C">
        <w:rPr>
          <w:rFonts w:cs="Poppins"/>
        </w:rPr>
        <w:t xml:space="preserve"> directs to certificate file</w:t>
      </w:r>
      <w:r w:rsidR="008D735C" w:rsidRPr="009545ED">
        <w:rPr>
          <w:rFonts w:cs="Poppins"/>
        </w:rPr>
        <w:t xml:space="preserve"> (.</w:t>
      </w:r>
      <w:proofErr w:type="spellStart"/>
      <w:r w:rsidR="008D735C" w:rsidRPr="009545ED">
        <w:rPr>
          <w:rFonts w:cs="Poppins"/>
        </w:rPr>
        <w:t>pfx</w:t>
      </w:r>
      <w:proofErr w:type="spellEnd"/>
      <w:r w:rsidR="008D735C" w:rsidRPr="009545ED">
        <w:rPr>
          <w:rFonts w:cs="Poppins"/>
        </w:rPr>
        <w:t>)</w:t>
      </w:r>
    </w:p>
    <w:p w14:paraId="6422CF51" w14:textId="154E6473" w:rsidR="008D735C" w:rsidRDefault="00000000" w:rsidP="0031117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8563944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8D735C" w:rsidRPr="009545ED">
        <w:rPr>
          <w:rFonts w:cs="Poppins"/>
        </w:rPr>
        <w:t xml:space="preserve"> Encrypted password </w:t>
      </w:r>
      <w:r w:rsidR="008D735C">
        <w:rPr>
          <w:rFonts w:cs="Poppins"/>
        </w:rPr>
        <w:t xml:space="preserve">provided for </w:t>
      </w:r>
      <w:proofErr w:type="spellStart"/>
      <w:r w:rsidR="008D735C">
        <w:rPr>
          <w:rFonts w:cs="Poppins"/>
        </w:rPr>
        <w:t>ServerCertificatePassword</w:t>
      </w:r>
      <w:proofErr w:type="spellEnd"/>
    </w:p>
    <w:p w14:paraId="3BEEFB6A" w14:textId="61647E8A" w:rsidR="000637A2" w:rsidRPr="00801EAD" w:rsidRDefault="000637A2" w:rsidP="00801EAD">
      <w:pPr>
        <w:rPr>
          <w:rFonts w:cs="Poppins"/>
          <w:b/>
          <w:bCs/>
        </w:rPr>
      </w:pPr>
      <w:r>
        <w:rPr>
          <w:rFonts w:cs="Poppins"/>
        </w:rPr>
        <w:tab/>
      </w:r>
      <w:r>
        <w:rPr>
          <w:rFonts w:cs="Poppins"/>
        </w:rPr>
        <w:tab/>
      </w:r>
      <w:r w:rsidRPr="00801EAD">
        <w:rPr>
          <w:rFonts w:cs="Poppins"/>
          <w:b/>
          <w:bCs/>
        </w:rPr>
        <w:t>OR</w:t>
      </w:r>
    </w:p>
    <w:p w14:paraId="6C92AA5B" w14:textId="0F2B1F54" w:rsidR="008D735C" w:rsidRDefault="00000000" w:rsidP="00801EAD">
      <w:pPr>
        <w:ind w:left="1440"/>
        <w:rPr>
          <w:rFonts w:cs="Poppins"/>
        </w:rPr>
      </w:pPr>
      <w:sdt>
        <w:sdtPr>
          <w:rPr>
            <w:rFonts w:cs="Poppins"/>
          </w:rPr>
          <w:id w:val="-11715582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311176">
        <w:rPr>
          <w:rFonts w:cs="Poppins"/>
        </w:rPr>
        <w:t xml:space="preserve"> </w:t>
      </w:r>
      <w:r w:rsidR="000637A2">
        <w:rPr>
          <w:rFonts w:cs="Poppins"/>
        </w:rPr>
        <w:t>U</w:t>
      </w:r>
      <w:r w:rsidR="008D735C">
        <w:rPr>
          <w:rFonts w:cs="Poppins"/>
        </w:rPr>
        <w:t>sing Self-Signed Certificate</w:t>
      </w:r>
    </w:p>
    <w:p w14:paraId="519E4B7C" w14:textId="0E8F0CEF" w:rsidR="008D735C" w:rsidRDefault="00000000" w:rsidP="0031117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-7985258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8D735C" w:rsidRPr="009545ED">
        <w:rPr>
          <w:rFonts w:cs="Poppins"/>
        </w:rPr>
        <w:t> </w:t>
      </w:r>
      <w:proofErr w:type="spellStart"/>
      <w:r w:rsidR="008D735C">
        <w:rPr>
          <w:rFonts w:cs="Poppins"/>
        </w:rPr>
        <w:t>UseSelfSignedCertificates</w:t>
      </w:r>
      <w:proofErr w:type="spellEnd"/>
      <w:r w:rsidR="008D735C">
        <w:rPr>
          <w:rFonts w:cs="Poppins"/>
        </w:rPr>
        <w:t xml:space="preserve"> parameter included</w:t>
      </w:r>
    </w:p>
    <w:p w14:paraId="77CF3BC6" w14:textId="77777777" w:rsidR="004F5165" w:rsidRDefault="004F5165" w:rsidP="00801EAD">
      <w:pPr>
        <w:ind w:left="1440" w:firstLine="720"/>
        <w:rPr>
          <w:rFonts w:cs="Poppins"/>
        </w:rPr>
      </w:pPr>
    </w:p>
    <w:p w14:paraId="23F70048" w14:textId="11D16509" w:rsidR="00493134" w:rsidRPr="009545ED" w:rsidRDefault="00000000" w:rsidP="00493134">
      <w:pPr>
        <w:ind w:left="720"/>
        <w:rPr>
          <w:rFonts w:cs="Poppins"/>
        </w:rPr>
      </w:pPr>
      <w:sdt>
        <w:sdtPr>
          <w:rPr>
            <w:rFonts w:cs="Poppins"/>
          </w:rPr>
          <w:id w:val="9408007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</w:t>
      </w:r>
      <w:proofErr w:type="spellStart"/>
      <w:r w:rsidR="00493134" w:rsidRPr="009545ED">
        <w:rPr>
          <w:rFonts w:cs="Poppins"/>
        </w:rPr>
        <w:t>SkipLoadBalancer</w:t>
      </w:r>
      <w:proofErr w:type="spellEnd"/>
      <w:r w:rsidR="00493134" w:rsidRPr="009545ED">
        <w:rPr>
          <w:rFonts w:cs="Poppins"/>
        </w:rPr>
        <w:t xml:space="preserve"> parameter included</w:t>
      </w:r>
    </w:p>
    <w:p w14:paraId="55D27F21" w14:textId="173F55D3" w:rsidR="00493134" w:rsidRPr="009545ED" w:rsidRDefault="00000000" w:rsidP="00493134">
      <w:pPr>
        <w:ind w:left="720"/>
        <w:rPr>
          <w:rFonts w:cs="Poppins"/>
        </w:rPr>
      </w:pPr>
      <w:sdt>
        <w:sdtPr>
          <w:rPr>
            <w:rFonts w:cs="Poppins"/>
          </w:rPr>
          <w:id w:val="-19885381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Credential parameter left as default</w:t>
      </w:r>
    </w:p>
    <w:p w14:paraId="0763FEF1" w14:textId="32289A06" w:rsidR="00493134" w:rsidRPr="009545ED" w:rsidRDefault="00000000" w:rsidP="00493134">
      <w:pPr>
        <w:ind w:left="720"/>
        <w:rPr>
          <w:rFonts w:cs="Poppins"/>
        </w:rPr>
      </w:pPr>
      <w:sdt>
        <w:sdtPr>
          <w:rPr>
            <w:rFonts w:cs="Poppins"/>
          </w:rPr>
          <w:id w:val="4113574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LDAP Connection Information configured</w:t>
      </w:r>
    </w:p>
    <w:p w14:paraId="223810E2" w14:textId="7A60981B" w:rsidR="00493134" w:rsidRPr="009545ED" w:rsidRDefault="00000000" w:rsidP="00493134">
      <w:pPr>
        <w:ind w:left="1440"/>
        <w:rPr>
          <w:rFonts w:cs="Poppins"/>
        </w:rPr>
      </w:pPr>
      <w:sdt>
        <w:sdtPr>
          <w:rPr>
            <w:rFonts w:cs="Poppins"/>
          </w:rPr>
          <w:id w:val="-20882958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LDAP URL configured to point at domain</w:t>
      </w:r>
    </w:p>
    <w:p w14:paraId="5BEC83D1" w14:textId="3AEFCF47" w:rsidR="00493134" w:rsidRPr="009545ED" w:rsidRDefault="00000000" w:rsidP="00493134">
      <w:pPr>
        <w:ind w:left="1440"/>
        <w:rPr>
          <w:rFonts w:cs="Poppins"/>
        </w:rPr>
      </w:pPr>
      <w:sdt>
        <w:sdtPr>
          <w:rPr>
            <w:rFonts w:cs="Poppins"/>
          </w:rPr>
          <w:id w:val="-542675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</w:t>
      </w:r>
      <w:proofErr w:type="spellStart"/>
      <w:r w:rsidR="00493134" w:rsidRPr="009545ED">
        <w:rPr>
          <w:rFonts w:cs="Poppins"/>
        </w:rPr>
        <w:t>UseSSL</w:t>
      </w:r>
      <w:proofErr w:type="spellEnd"/>
      <w:r w:rsidR="00493134" w:rsidRPr="009545ED">
        <w:rPr>
          <w:rFonts w:cs="Poppins"/>
        </w:rPr>
        <w:t xml:space="preserve"> set to true or false as needed</w:t>
      </w:r>
    </w:p>
    <w:p w14:paraId="1B89E157" w14:textId="558141A1" w:rsidR="00493134" w:rsidRPr="009545ED" w:rsidRDefault="00000000" w:rsidP="00493134">
      <w:pPr>
        <w:ind w:left="1440"/>
        <w:rPr>
          <w:rFonts w:cs="Poppins"/>
        </w:rPr>
      </w:pPr>
      <w:sdt>
        <w:sdtPr>
          <w:rPr>
            <w:rFonts w:cs="Poppins"/>
          </w:rPr>
          <w:id w:val="1228093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Encrypted Username and Password configured for dedicated query account</w:t>
      </w:r>
    </w:p>
    <w:p w14:paraId="1396761D" w14:textId="34141D64" w:rsidR="00493134" w:rsidRPr="009545ED" w:rsidRDefault="00000000" w:rsidP="00493134">
      <w:pPr>
        <w:ind w:left="720"/>
        <w:rPr>
          <w:rFonts w:cs="Poppins"/>
        </w:rPr>
      </w:pPr>
      <w:sdt>
        <w:sdtPr>
          <w:rPr>
            <w:rFonts w:cs="Poppins"/>
          </w:rPr>
          <w:id w:val="21292812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</w:t>
      </w:r>
      <w:proofErr w:type="spellStart"/>
      <w:r w:rsidR="00493134" w:rsidRPr="009545ED">
        <w:rPr>
          <w:rFonts w:cs="Poppins"/>
        </w:rPr>
        <w:t>AcceptEula</w:t>
      </w:r>
      <w:proofErr w:type="spellEnd"/>
      <w:r w:rsidR="00493134" w:rsidRPr="009545ED">
        <w:rPr>
          <w:rFonts w:cs="Poppins"/>
        </w:rPr>
        <w:t xml:space="preserve"> parameter left as default</w:t>
      </w:r>
    </w:p>
    <w:p w14:paraId="0E3DF029" w14:textId="72F7FA25" w:rsidR="00493134" w:rsidRPr="009545ED" w:rsidRDefault="00000000" w:rsidP="00493134">
      <w:pPr>
        <w:rPr>
          <w:rFonts w:cs="Poppins"/>
        </w:rPr>
      </w:pPr>
      <w:sdt>
        <w:sdtPr>
          <w:rPr>
            <w:rFonts w:cs="Poppins"/>
          </w:rPr>
          <w:id w:val="-4710552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Installation Script saved</w:t>
      </w:r>
    </w:p>
    <w:p w14:paraId="7932FC27" w14:textId="0B1EE7DD" w:rsidR="00493134" w:rsidRPr="009545ED" w:rsidRDefault="00000000" w:rsidP="00493134">
      <w:pPr>
        <w:rPr>
          <w:rFonts w:cs="Poppins"/>
        </w:rPr>
      </w:pPr>
      <w:sdt>
        <w:sdtPr>
          <w:rPr>
            <w:rFonts w:cs="Poppins"/>
          </w:rPr>
          <w:id w:val="4192235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Installation script tested with -</w:t>
      </w:r>
      <w:proofErr w:type="spellStart"/>
      <w:r w:rsidR="00493134" w:rsidRPr="009545ED">
        <w:rPr>
          <w:rFonts w:cs="Poppins"/>
        </w:rPr>
        <w:t>WhatIf</w:t>
      </w:r>
      <w:proofErr w:type="spellEnd"/>
      <w:r w:rsidR="00493134" w:rsidRPr="009545ED">
        <w:rPr>
          <w:rFonts w:cs="Poppins"/>
        </w:rPr>
        <w:t> switch</w:t>
      </w:r>
    </w:p>
    <w:p w14:paraId="34006B44" w14:textId="21B5EBAF" w:rsidR="00493134" w:rsidRDefault="00000000" w:rsidP="00493134">
      <w:pPr>
        <w:rPr>
          <w:rFonts w:cs="Poppins"/>
        </w:rPr>
      </w:pPr>
      <w:sdt>
        <w:sdtPr>
          <w:rPr>
            <w:rFonts w:cs="Poppins"/>
          </w:rPr>
          <w:id w:val="-19648732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Installation Script run successfully</w:t>
      </w:r>
    </w:p>
    <w:p w14:paraId="432FC79E" w14:textId="77777777" w:rsidR="00B35C1A" w:rsidRDefault="00B35C1A" w:rsidP="00493134">
      <w:pPr>
        <w:rPr>
          <w:rFonts w:cs="Poppins"/>
        </w:rPr>
      </w:pPr>
    </w:p>
    <w:p w14:paraId="17CB8346" w14:textId="77777777" w:rsidR="00B35C1A" w:rsidRDefault="00B35C1A" w:rsidP="00B35C1A">
      <w:pPr>
        <w:rPr>
          <w:rFonts w:cs="Poppins"/>
        </w:rPr>
      </w:pPr>
      <w:sdt>
        <w:sdtPr>
          <w:rPr>
            <w:rFonts w:cs="Poppins"/>
          </w:rPr>
          <w:id w:val="-20997000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Poppins" w:hint="eastAsia"/>
            </w:rPr>
            <w:t>☐</w:t>
          </w:r>
        </w:sdtContent>
      </w:sdt>
      <w:r w:rsidRPr="009545ED">
        <w:rPr>
          <w:rFonts w:cs="Poppins"/>
        </w:rPr>
        <w:t> </w:t>
      </w:r>
      <w:r>
        <w:rPr>
          <w:rFonts w:cs="Poppins"/>
        </w:rPr>
        <w:t>Code Analyser configured</w:t>
      </w:r>
    </w:p>
    <w:p w14:paraId="7577D1DE" w14:textId="77777777" w:rsidR="00B35C1A" w:rsidRPr="00801EAD" w:rsidRDefault="00B35C1A" w:rsidP="00B35C1A">
      <w:pPr>
        <w:ind w:left="720"/>
        <w:rPr>
          <w:rFonts w:cs="Poppins"/>
          <w:b/>
          <w:bCs/>
        </w:rPr>
      </w:pPr>
      <w:r>
        <w:rPr>
          <w:rFonts w:cs="Poppins"/>
        </w:rPr>
        <w:tab/>
      </w:r>
      <w:r w:rsidRPr="00801EAD">
        <w:rPr>
          <w:rFonts w:cs="Poppins"/>
          <w:b/>
          <w:bCs/>
        </w:rPr>
        <w:t>EITHER</w:t>
      </w:r>
    </w:p>
    <w:p w14:paraId="10BB2FC2" w14:textId="29180B86" w:rsidR="00B35C1A" w:rsidRPr="009545ED" w:rsidRDefault="00B35C1A" w:rsidP="00B35C1A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4291669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Poppins" w:hint="eastAsia"/>
            </w:rPr>
            <w:t>☐</w:t>
          </w:r>
        </w:sdtContent>
      </w:sdt>
      <w:r>
        <w:rPr>
          <w:rFonts w:cs="Poppins"/>
        </w:rPr>
        <w:t xml:space="preserve"> Allowed List </w:t>
      </w:r>
      <w:r w:rsidR="001B5980">
        <w:rPr>
          <w:rFonts w:cs="Poppins"/>
        </w:rPr>
        <w:t>updated</w:t>
      </w:r>
    </w:p>
    <w:p w14:paraId="7823CD8F" w14:textId="77777777" w:rsidR="00B35C1A" w:rsidRPr="00801EAD" w:rsidRDefault="00B35C1A" w:rsidP="00B35C1A">
      <w:pPr>
        <w:rPr>
          <w:rFonts w:cs="Poppins"/>
          <w:b/>
          <w:bCs/>
        </w:rPr>
      </w:pPr>
      <w:r>
        <w:rPr>
          <w:rFonts w:cs="Poppins"/>
        </w:rPr>
        <w:tab/>
      </w:r>
      <w:r>
        <w:rPr>
          <w:rFonts w:cs="Poppins"/>
        </w:rPr>
        <w:tab/>
      </w:r>
      <w:r w:rsidRPr="00801EAD">
        <w:rPr>
          <w:rFonts w:cs="Poppins"/>
          <w:b/>
          <w:bCs/>
        </w:rPr>
        <w:t>OR</w:t>
      </w:r>
    </w:p>
    <w:p w14:paraId="1091EDF9" w14:textId="727BE3D3" w:rsidR="00B35C1A" w:rsidRDefault="00B35C1A" w:rsidP="00B35C1A">
      <w:pPr>
        <w:ind w:left="1440"/>
        <w:rPr>
          <w:rFonts w:cs="Poppins"/>
        </w:rPr>
      </w:pPr>
      <w:sdt>
        <w:sdtPr>
          <w:rPr>
            <w:rFonts w:cs="Poppins"/>
          </w:rPr>
          <w:id w:val="-15392706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Poppins" w:hint="eastAsia"/>
            </w:rPr>
            <w:t>☐</w:t>
          </w:r>
        </w:sdtContent>
      </w:sdt>
      <w:r>
        <w:rPr>
          <w:rFonts w:cs="Poppins"/>
        </w:rPr>
        <w:t xml:space="preserve"> Code </w:t>
      </w:r>
      <w:r w:rsidR="001B5980">
        <w:rPr>
          <w:rFonts w:cs="Poppins"/>
        </w:rPr>
        <w:t>Analyser</w:t>
      </w:r>
      <w:r>
        <w:rPr>
          <w:rFonts w:cs="Poppins"/>
        </w:rPr>
        <w:t xml:space="preserve"> disabled</w:t>
      </w:r>
    </w:p>
    <w:p w14:paraId="49632939" w14:textId="77777777" w:rsidR="00B35C1A" w:rsidRPr="009545ED" w:rsidRDefault="00B35C1A" w:rsidP="00B35C1A">
      <w:pPr>
        <w:rPr>
          <w:rFonts w:cs="Poppins"/>
        </w:rPr>
      </w:pPr>
    </w:p>
    <w:p w14:paraId="0F1FD65D" w14:textId="43602E76" w:rsidR="00493134" w:rsidRPr="009545ED" w:rsidRDefault="00000000" w:rsidP="00493134">
      <w:pPr>
        <w:rPr>
          <w:rFonts w:cs="Poppins"/>
        </w:rPr>
      </w:pPr>
      <w:sdt>
        <w:sdtPr>
          <w:rPr>
            <w:rFonts w:cs="Poppins"/>
          </w:rPr>
          <w:id w:val="-18421447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Required permissions added to Windows Crypto folder</w:t>
      </w:r>
    </w:p>
    <w:p w14:paraId="536F6C46" w14:textId="0668FA33" w:rsidR="00493134" w:rsidRPr="009545ED" w:rsidRDefault="00000000" w:rsidP="00493134">
      <w:pPr>
        <w:rPr>
          <w:rFonts w:cs="Poppins"/>
        </w:rPr>
      </w:pPr>
      <w:sdt>
        <w:sdtPr>
          <w:rPr>
            <w:rFonts w:cs="Poppins"/>
          </w:rPr>
          <w:id w:val="19800248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Service Fabric available with no errors reported</w:t>
      </w:r>
    </w:p>
    <w:p w14:paraId="7499A5FF" w14:textId="1C5F47C8" w:rsidR="00493134" w:rsidRPr="009545ED" w:rsidRDefault="00000000" w:rsidP="00493134">
      <w:pPr>
        <w:ind w:left="720"/>
        <w:rPr>
          <w:rFonts w:cs="Poppins"/>
        </w:rPr>
      </w:pPr>
      <w:sdt>
        <w:sdtPr>
          <w:rPr>
            <w:rFonts w:cs="Poppins"/>
          </w:rPr>
          <w:id w:val="1980571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Certificate installed into Current User certificate store</w:t>
      </w:r>
    </w:p>
    <w:p w14:paraId="45822F68" w14:textId="13981383" w:rsidR="00493134" w:rsidRPr="009545ED" w:rsidRDefault="00000000" w:rsidP="00493134">
      <w:pPr>
        <w:ind w:left="720"/>
        <w:rPr>
          <w:rFonts w:cs="Poppins"/>
        </w:rPr>
      </w:pPr>
      <w:sdt>
        <w:sdtPr>
          <w:rPr>
            <w:rFonts w:cs="Poppins"/>
          </w:rPr>
          <w:id w:val="-11322407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 xml:space="preserve"> Service Fabric </w:t>
      </w:r>
      <w:r w:rsidR="008D735C">
        <w:rPr>
          <w:rFonts w:cs="Poppins"/>
        </w:rPr>
        <w:t xml:space="preserve">Explorer </w:t>
      </w:r>
      <w:r w:rsidR="00493134" w:rsidRPr="009545ED">
        <w:rPr>
          <w:rFonts w:cs="Poppins"/>
        </w:rPr>
        <w:t>opened via local browser</w:t>
      </w:r>
    </w:p>
    <w:p w14:paraId="2E6187B7" w14:textId="21E64668" w:rsidR="00493134" w:rsidRPr="009545ED" w:rsidRDefault="00000000" w:rsidP="00493134">
      <w:pPr>
        <w:ind w:left="720"/>
        <w:rPr>
          <w:rFonts w:cs="Poppins"/>
        </w:rPr>
      </w:pPr>
      <w:sdt>
        <w:sdtPr>
          <w:rPr>
            <w:rFonts w:cs="Poppins"/>
          </w:rPr>
          <w:id w:val="17221752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 xml:space="preserve"> No errors </w:t>
      </w:r>
      <w:r w:rsidR="008D735C">
        <w:rPr>
          <w:rFonts w:cs="Poppins"/>
        </w:rPr>
        <w:t>or warnings</w:t>
      </w:r>
      <w:r w:rsidR="00493134" w:rsidRPr="009545ED">
        <w:rPr>
          <w:rFonts w:cs="Poppins"/>
        </w:rPr>
        <w:t xml:space="preserve"> are reported</w:t>
      </w:r>
    </w:p>
    <w:p w14:paraId="6EA056A3" w14:textId="39C7B6CF" w:rsidR="00493134" w:rsidRPr="009545ED" w:rsidRDefault="00000000" w:rsidP="00493134">
      <w:pPr>
        <w:rPr>
          <w:rFonts w:cs="Poppins"/>
        </w:rPr>
      </w:pPr>
      <w:sdt>
        <w:sdtPr>
          <w:rPr>
            <w:rFonts w:cs="Poppins"/>
          </w:rPr>
          <w:id w:val="7910975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493134" w:rsidRPr="009545ED">
        <w:rPr>
          <w:rFonts w:cs="Poppins"/>
        </w:rPr>
        <w:t> Installation Files are archived for future use</w:t>
      </w:r>
    </w:p>
    <w:p w14:paraId="58E170CC" w14:textId="77777777" w:rsidR="00493134" w:rsidRPr="009545ED" w:rsidRDefault="00493134" w:rsidP="00493134"/>
    <w:p w14:paraId="40A0BC57" w14:textId="26DE6DFF" w:rsidR="00493134" w:rsidRPr="009545ED" w:rsidRDefault="00493134" w:rsidP="00493134">
      <w:pPr>
        <w:pStyle w:val="Sub-heading4"/>
      </w:pPr>
      <w:r w:rsidRPr="009545ED">
        <w:t>Install Gateway</w:t>
      </w:r>
    </w:p>
    <w:p w14:paraId="4CD93154" w14:textId="396ECB0F" w:rsidR="00C54177" w:rsidRPr="009545ED" w:rsidRDefault="00C54177" w:rsidP="00C54177">
      <w:pPr>
        <w:rPr>
          <w:rFonts w:cs="Poppins"/>
        </w:rPr>
      </w:pPr>
      <w:r w:rsidRPr="009545ED">
        <w:rPr>
          <w:rFonts w:cs="Poppins"/>
        </w:rPr>
        <w:t> </w:t>
      </w:r>
      <w:sdt>
        <w:sdtPr>
          <w:rPr>
            <w:rFonts w:cs="Poppins"/>
          </w:rPr>
          <w:id w:val="4057413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EA3D46">
        <w:rPr>
          <w:rFonts w:cs="Poppins"/>
        </w:rPr>
        <w:t xml:space="preserve"> </w:t>
      </w:r>
      <w:r w:rsidRPr="009545ED">
        <w:rPr>
          <w:rFonts w:cs="Poppins"/>
        </w:rPr>
        <w:t>CORTEX Gateway Installation script configured</w:t>
      </w:r>
    </w:p>
    <w:p w14:paraId="43464021" w14:textId="32D8F27B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4300166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C54177" w:rsidRPr="009545ED">
        <w:rPr>
          <w:rFonts w:cs="Poppins"/>
        </w:rPr>
        <w:t>Gateway</w:t>
      </w:r>
      <w:r w:rsidR="007D26BA">
        <w:rPr>
          <w:rFonts w:cs="Poppins"/>
        </w:rPr>
        <w:t>PackagePath</w:t>
      </w:r>
      <w:proofErr w:type="spellEnd"/>
      <w:r w:rsidR="00C54177" w:rsidRPr="009545ED">
        <w:rPr>
          <w:rFonts w:cs="Poppins"/>
        </w:rPr>
        <w:t xml:space="preserve"> configured</w:t>
      </w:r>
    </w:p>
    <w:p w14:paraId="7916F8F1" w14:textId="75FE49A2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-13265940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7D26BA">
        <w:rPr>
          <w:rFonts w:cs="Poppins"/>
        </w:rPr>
        <w:t>FeatureFlags</w:t>
      </w:r>
      <w:proofErr w:type="spellEnd"/>
      <w:r w:rsidR="00C54177" w:rsidRPr="009545ED">
        <w:rPr>
          <w:rFonts w:cs="Poppins"/>
        </w:rPr>
        <w:t xml:space="preserve"> has been </w:t>
      </w:r>
      <w:r w:rsidR="007D26BA">
        <w:rPr>
          <w:rFonts w:cs="Poppins"/>
        </w:rPr>
        <w:t>configured with Feature Identifier</w:t>
      </w:r>
      <w:r w:rsidR="00C54177" w:rsidRPr="009545ED">
        <w:rPr>
          <w:rFonts w:cs="Poppins"/>
        </w:rPr>
        <w:t xml:space="preserve"> as provided by CORTEX Service Portal</w:t>
      </w:r>
    </w:p>
    <w:p w14:paraId="01593648" w14:textId="6A24E41C" w:rsidR="00C54177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-2737107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7D26BA">
        <w:rPr>
          <w:rFonts w:cs="Poppins"/>
        </w:rPr>
        <w:t>ServiceFabric</w:t>
      </w:r>
      <w:r w:rsidR="00C54177" w:rsidRPr="009545ED">
        <w:rPr>
          <w:rFonts w:cs="Poppins"/>
        </w:rPr>
        <w:t>APIGatewayEndpoint</w:t>
      </w:r>
      <w:proofErr w:type="spellEnd"/>
      <w:r w:rsidR="00C54177" w:rsidRPr="009545ED">
        <w:rPr>
          <w:rFonts w:cs="Poppins"/>
        </w:rPr>
        <w:t xml:space="preserve"> configured</w:t>
      </w:r>
    </w:p>
    <w:p w14:paraId="6D63FE3D" w14:textId="77777777" w:rsidR="007318C9" w:rsidRDefault="007318C9" w:rsidP="00C54177">
      <w:pPr>
        <w:ind w:left="720"/>
        <w:rPr>
          <w:rFonts w:cs="Poppins"/>
        </w:rPr>
      </w:pPr>
    </w:p>
    <w:p w14:paraId="41F8A51B" w14:textId="71FF9124" w:rsidR="003A2E39" w:rsidRDefault="00000000" w:rsidP="003A2E39">
      <w:pPr>
        <w:ind w:left="720"/>
        <w:rPr>
          <w:rFonts w:cs="Poppins"/>
        </w:rPr>
      </w:pPr>
      <w:sdt>
        <w:sdtPr>
          <w:rPr>
            <w:rFonts w:cs="Poppins"/>
          </w:rPr>
          <w:id w:val="18082078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3A2E39" w:rsidRPr="009545ED">
        <w:rPr>
          <w:rFonts w:cs="Poppins"/>
        </w:rPr>
        <w:t> </w:t>
      </w:r>
      <w:proofErr w:type="spellStart"/>
      <w:r w:rsidR="003A2E39">
        <w:rPr>
          <w:rFonts w:cs="Poppins"/>
        </w:rPr>
        <w:t>ServiceFabricUsingSelfSignedCertificates</w:t>
      </w:r>
      <w:proofErr w:type="spellEnd"/>
      <w:r w:rsidR="003A2E39">
        <w:rPr>
          <w:rFonts w:cs="Poppins"/>
        </w:rPr>
        <w:t xml:space="preserve"> Parameter configured</w:t>
      </w:r>
    </w:p>
    <w:p w14:paraId="1ED4EA3D" w14:textId="5BACD352" w:rsidR="000637A2" w:rsidRPr="00801EAD" w:rsidRDefault="000637A2" w:rsidP="00801EAD">
      <w:pPr>
        <w:ind w:left="720" w:firstLine="720"/>
        <w:rPr>
          <w:rFonts w:cs="Poppins"/>
          <w:b/>
          <w:bCs/>
        </w:rPr>
      </w:pPr>
      <w:r w:rsidRPr="00801EAD">
        <w:rPr>
          <w:rFonts w:cs="Poppins"/>
          <w:b/>
          <w:bCs/>
        </w:rPr>
        <w:t>EITHER</w:t>
      </w:r>
    </w:p>
    <w:p w14:paraId="6D56A32C" w14:textId="162DE34E" w:rsidR="00C9469F" w:rsidRPr="009545ED" w:rsidRDefault="003A2E39" w:rsidP="00C54177">
      <w:pPr>
        <w:ind w:left="720"/>
        <w:rPr>
          <w:rFonts w:cs="Poppins"/>
        </w:rPr>
      </w:pPr>
      <w:r>
        <w:rPr>
          <w:rFonts w:cs="Poppins"/>
        </w:rPr>
        <w:tab/>
      </w:r>
      <w:sdt>
        <w:sdtPr>
          <w:rPr>
            <w:rFonts w:cs="Poppins"/>
          </w:rPr>
          <w:id w:val="7394425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311176">
        <w:rPr>
          <w:rFonts w:cs="Poppins"/>
        </w:rPr>
        <w:t xml:space="preserve"> </w:t>
      </w:r>
      <w:r w:rsidR="000637A2">
        <w:rPr>
          <w:rFonts w:cs="Poppins"/>
        </w:rPr>
        <w:t>I</w:t>
      </w:r>
      <w:r w:rsidR="00C9469F">
        <w:rPr>
          <w:rFonts w:cs="Poppins"/>
        </w:rPr>
        <w:t>f using CA Certificates</w:t>
      </w:r>
    </w:p>
    <w:p w14:paraId="56841E07" w14:textId="28C83286" w:rsidR="00C54177" w:rsidRDefault="00000000" w:rsidP="0031117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5261493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7D26BA">
        <w:rPr>
          <w:rFonts w:cs="Poppins"/>
        </w:rPr>
        <w:t>ServiceFabricUsingSelfSignedCertificates</w:t>
      </w:r>
      <w:proofErr w:type="spellEnd"/>
      <w:r w:rsidR="00C54177" w:rsidRPr="009545ED">
        <w:rPr>
          <w:rFonts w:cs="Poppins"/>
        </w:rPr>
        <w:t xml:space="preserve"> set to False</w:t>
      </w:r>
    </w:p>
    <w:p w14:paraId="1D6C5ED3" w14:textId="77ED938F" w:rsidR="000637A2" w:rsidRPr="00801EAD" w:rsidRDefault="000637A2" w:rsidP="00801EAD">
      <w:pPr>
        <w:rPr>
          <w:rFonts w:cs="Poppins"/>
          <w:b/>
          <w:bCs/>
        </w:rPr>
      </w:pPr>
      <w:r>
        <w:rPr>
          <w:rFonts w:cs="Poppins"/>
        </w:rPr>
        <w:tab/>
      </w:r>
      <w:r>
        <w:rPr>
          <w:rFonts w:cs="Poppins"/>
        </w:rPr>
        <w:tab/>
      </w:r>
      <w:r w:rsidRPr="00801EAD">
        <w:rPr>
          <w:rFonts w:cs="Poppins"/>
          <w:b/>
          <w:bCs/>
        </w:rPr>
        <w:t>OR</w:t>
      </w:r>
    </w:p>
    <w:p w14:paraId="33D24614" w14:textId="6DDA5B16" w:rsidR="00C9469F" w:rsidRDefault="00000000" w:rsidP="00801EAD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1567384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311176">
        <w:rPr>
          <w:rFonts w:cs="Poppins"/>
        </w:rPr>
        <w:t xml:space="preserve"> </w:t>
      </w:r>
      <w:r w:rsidR="00C9469F">
        <w:rPr>
          <w:rFonts w:cs="Poppins"/>
        </w:rPr>
        <w:t>If using Self Signed Certificates</w:t>
      </w:r>
    </w:p>
    <w:p w14:paraId="0E30D195" w14:textId="34DB907D" w:rsidR="00C9469F" w:rsidRDefault="00000000" w:rsidP="0031117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11668230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9469F">
        <w:rPr>
          <w:rFonts w:cs="Poppins"/>
        </w:rPr>
        <w:t xml:space="preserve"> </w:t>
      </w:r>
      <w:proofErr w:type="spellStart"/>
      <w:r w:rsidR="00373AF0">
        <w:rPr>
          <w:rFonts w:cs="Poppins"/>
        </w:rPr>
        <w:t>ServiceFabricUsingSelfSignedCertificates</w:t>
      </w:r>
      <w:proofErr w:type="spellEnd"/>
      <w:r w:rsidR="00C9469F" w:rsidRPr="009545ED">
        <w:rPr>
          <w:rFonts w:cs="Poppins"/>
        </w:rPr>
        <w:t xml:space="preserve"> set to </w:t>
      </w:r>
      <w:r w:rsidR="00C9469F">
        <w:rPr>
          <w:rFonts w:cs="Poppins"/>
        </w:rPr>
        <w:t>True</w:t>
      </w:r>
    </w:p>
    <w:p w14:paraId="02C1654A" w14:textId="77777777" w:rsidR="007318C9" w:rsidRPr="009545ED" w:rsidRDefault="007318C9" w:rsidP="00801EAD">
      <w:pPr>
        <w:ind w:left="1440" w:firstLine="720"/>
        <w:rPr>
          <w:rFonts w:cs="Poppins"/>
        </w:rPr>
      </w:pPr>
    </w:p>
    <w:p w14:paraId="2580E363" w14:textId="5A5E372F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18415793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373AF0" w:rsidRPr="00373AF0">
        <w:rPr>
          <w:rFonts w:cs="Poppins"/>
        </w:rPr>
        <w:t>ServiceFabricApiGatewayBasicAuthUsername</w:t>
      </w:r>
      <w:proofErr w:type="spellEnd"/>
      <w:r w:rsidR="00C54177" w:rsidRPr="009545ED">
        <w:rPr>
          <w:rFonts w:cs="Poppins"/>
        </w:rPr>
        <w:t xml:space="preserve"> provided and encrypted</w:t>
      </w:r>
    </w:p>
    <w:p w14:paraId="3B235CA6" w14:textId="7E30D4A5" w:rsidR="00373AF0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-13860138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373AF0">
        <w:rPr>
          <w:rFonts w:cs="Poppins"/>
        </w:rPr>
        <w:t xml:space="preserve"> </w:t>
      </w:r>
      <w:proofErr w:type="spellStart"/>
      <w:r w:rsidR="00373AF0" w:rsidRPr="00373AF0">
        <w:rPr>
          <w:rFonts w:cs="Poppins"/>
        </w:rPr>
        <w:t>ServiceFabricApiGatewayBasicAuth</w:t>
      </w:r>
      <w:r w:rsidR="00373AF0">
        <w:rPr>
          <w:rFonts w:cs="Poppins"/>
        </w:rPr>
        <w:t>Password</w:t>
      </w:r>
      <w:proofErr w:type="spellEnd"/>
      <w:r w:rsidR="00373AF0">
        <w:rPr>
          <w:rFonts w:cs="Poppins"/>
        </w:rPr>
        <w:t xml:space="preserve"> provided and encrypted</w:t>
      </w:r>
    </w:p>
    <w:p w14:paraId="21C9F194" w14:textId="2E2C2D29" w:rsidR="00F04758" w:rsidRDefault="00000000" w:rsidP="00F04758">
      <w:pPr>
        <w:ind w:left="720"/>
        <w:rPr>
          <w:rFonts w:cs="Poppins"/>
        </w:rPr>
      </w:pPr>
      <w:sdt>
        <w:sdtPr>
          <w:rPr>
            <w:rFonts w:cs="Poppins"/>
          </w:rPr>
          <w:id w:val="-7118039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9718CC" w:rsidRPr="009718CC">
        <w:rPr>
          <w:rFonts w:cs="Poppins"/>
        </w:rPr>
        <w:t>DotNetFlowDebugger</w:t>
      </w:r>
      <w:r w:rsidR="00B761D6" w:rsidRPr="009545ED">
        <w:rPr>
          <w:rFonts w:cs="Poppins"/>
        </w:rPr>
        <w:t>Endpoint</w:t>
      </w:r>
      <w:proofErr w:type="spellEnd"/>
      <w:r w:rsidR="00B761D6" w:rsidRPr="009545ED">
        <w:rPr>
          <w:rFonts w:cs="Poppins"/>
        </w:rPr>
        <w:t xml:space="preserve"> configured</w:t>
      </w:r>
      <w:r w:rsidR="00F04758" w:rsidRPr="00F04758">
        <w:rPr>
          <w:rFonts w:cs="Poppins"/>
        </w:rPr>
        <w:t xml:space="preserve"> </w:t>
      </w:r>
    </w:p>
    <w:p w14:paraId="033B3C77" w14:textId="6BBBE36A" w:rsidR="00F04758" w:rsidRDefault="00000000" w:rsidP="00F04758">
      <w:pPr>
        <w:ind w:left="720"/>
        <w:rPr>
          <w:rFonts w:cs="Poppins"/>
        </w:rPr>
      </w:pPr>
      <w:sdt>
        <w:sdtPr>
          <w:rPr>
            <w:rFonts w:cs="Poppins"/>
          </w:rPr>
          <w:id w:val="9367225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F04758" w:rsidRPr="009545ED">
        <w:rPr>
          <w:rFonts w:cs="Poppins"/>
        </w:rPr>
        <w:t> </w:t>
      </w:r>
      <w:proofErr w:type="spellStart"/>
      <w:r w:rsidR="00F04758" w:rsidRPr="009718CC">
        <w:rPr>
          <w:rFonts w:cs="Poppins"/>
        </w:rPr>
        <w:t>DotNetFlowDebugger</w:t>
      </w:r>
      <w:r w:rsidR="00F04758" w:rsidRPr="00373AF0">
        <w:rPr>
          <w:rFonts w:cs="Poppins"/>
        </w:rPr>
        <w:t>BasicAuthUsername</w:t>
      </w:r>
      <w:proofErr w:type="spellEnd"/>
      <w:r w:rsidR="00F04758" w:rsidRPr="009545ED">
        <w:rPr>
          <w:rFonts w:cs="Poppins"/>
        </w:rPr>
        <w:t xml:space="preserve"> provided and encrypted</w:t>
      </w:r>
    </w:p>
    <w:p w14:paraId="128B45E9" w14:textId="72E07CDE" w:rsidR="00F04758" w:rsidRDefault="00000000" w:rsidP="00F04758">
      <w:pPr>
        <w:ind w:left="720"/>
        <w:rPr>
          <w:rFonts w:cs="Poppins"/>
        </w:rPr>
      </w:pPr>
      <w:sdt>
        <w:sdtPr>
          <w:rPr>
            <w:rFonts w:cs="Poppins"/>
          </w:rPr>
          <w:id w:val="-15429797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F04758">
        <w:rPr>
          <w:rFonts w:cs="Poppins"/>
        </w:rPr>
        <w:t xml:space="preserve"> </w:t>
      </w:r>
      <w:proofErr w:type="spellStart"/>
      <w:r w:rsidR="00F04758" w:rsidRPr="009718CC">
        <w:rPr>
          <w:rFonts w:cs="Poppins"/>
        </w:rPr>
        <w:t>DotNetFlowDebugger</w:t>
      </w:r>
      <w:r w:rsidR="00F04758" w:rsidRPr="00373AF0">
        <w:rPr>
          <w:rFonts w:cs="Poppins"/>
        </w:rPr>
        <w:t>BasicAuth</w:t>
      </w:r>
      <w:r w:rsidR="00F04758">
        <w:rPr>
          <w:rFonts w:cs="Poppins"/>
        </w:rPr>
        <w:t>Password</w:t>
      </w:r>
      <w:proofErr w:type="spellEnd"/>
      <w:r w:rsidR="00F04758">
        <w:rPr>
          <w:rFonts w:cs="Poppins"/>
        </w:rPr>
        <w:t xml:space="preserve"> provided and encrypted</w:t>
      </w:r>
    </w:p>
    <w:p w14:paraId="00D3459C" w14:textId="77777777" w:rsidR="007318C9" w:rsidRDefault="007318C9" w:rsidP="00F04758">
      <w:pPr>
        <w:ind w:left="720"/>
        <w:rPr>
          <w:rFonts w:cs="Poppins"/>
        </w:rPr>
      </w:pPr>
    </w:p>
    <w:p w14:paraId="4ACF471D" w14:textId="34564D4F" w:rsidR="000C3411" w:rsidRDefault="00000000" w:rsidP="00F04758">
      <w:pPr>
        <w:ind w:left="720"/>
        <w:rPr>
          <w:rFonts w:cs="Poppins"/>
        </w:rPr>
      </w:pPr>
      <w:sdt>
        <w:sdtPr>
          <w:rPr>
            <w:rFonts w:cs="Poppins"/>
          </w:rPr>
          <w:id w:val="-15579299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732A06" w:rsidRPr="009718CC">
        <w:rPr>
          <w:rFonts w:cs="Poppins"/>
        </w:rPr>
        <w:t xml:space="preserve"> </w:t>
      </w:r>
      <w:proofErr w:type="spellStart"/>
      <w:r w:rsidR="000C3411" w:rsidRPr="009718CC">
        <w:rPr>
          <w:rFonts w:cs="Poppins"/>
        </w:rPr>
        <w:t>DotNetFlowDebugger</w:t>
      </w:r>
      <w:r w:rsidR="000C3411">
        <w:rPr>
          <w:rFonts w:cs="Poppins"/>
        </w:rPr>
        <w:t>UsingSelfSignedCertificates</w:t>
      </w:r>
      <w:proofErr w:type="spellEnd"/>
      <w:r w:rsidR="00732A06">
        <w:rPr>
          <w:rFonts w:cs="Poppins"/>
        </w:rPr>
        <w:t xml:space="preserve"> set</w:t>
      </w:r>
    </w:p>
    <w:p w14:paraId="5E26C5DD" w14:textId="09B8048F" w:rsidR="000637A2" w:rsidRPr="00801EAD" w:rsidRDefault="000637A2" w:rsidP="00F04758">
      <w:pPr>
        <w:ind w:left="720"/>
        <w:rPr>
          <w:rFonts w:cs="Poppins"/>
          <w:b/>
          <w:bCs/>
        </w:rPr>
      </w:pPr>
      <w:r>
        <w:rPr>
          <w:rFonts w:cs="Poppins"/>
        </w:rPr>
        <w:tab/>
      </w:r>
      <w:r w:rsidRPr="00801EAD">
        <w:rPr>
          <w:rFonts w:cs="Poppins"/>
          <w:b/>
          <w:bCs/>
        </w:rPr>
        <w:t>EITHER</w:t>
      </w:r>
    </w:p>
    <w:p w14:paraId="78408473" w14:textId="652AE66D" w:rsidR="00CF1166" w:rsidRPr="009545ED" w:rsidRDefault="00000000" w:rsidP="00801EAD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-17454941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F1166">
        <w:rPr>
          <w:rFonts w:cs="Poppins"/>
        </w:rPr>
        <w:t xml:space="preserve"> If using CA Certificates</w:t>
      </w:r>
    </w:p>
    <w:p w14:paraId="5E261AB3" w14:textId="070027EE" w:rsidR="00CF1166" w:rsidRDefault="00000000" w:rsidP="00CF116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-15817447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F1166" w:rsidRPr="009545ED">
        <w:rPr>
          <w:rFonts w:cs="Poppins"/>
        </w:rPr>
        <w:t> </w:t>
      </w:r>
      <w:proofErr w:type="spellStart"/>
      <w:r w:rsidR="00C67841">
        <w:rPr>
          <w:rFonts w:cs="Poppins"/>
        </w:rPr>
        <w:t>DotNetFlowDebugger</w:t>
      </w:r>
      <w:r w:rsidR="00CF1166">
        <w:rPr>
          <w:rFonts w:cs="Poppins"/>
        </w:rPr>
        <w:t>UsingSelfSignedCertificates</w:t>
      </w:r>
      <w:proofErr w:type="spellEnd"/>
      <w:r w:rsidR="00CF1166" w:rsidRPr="009545ED">
        <w:rPr>
          <w:rFonts w:cs="Poppins"/>
        </w:rPr>
        <w:t xml:space="preserve"> set to False</w:t>
      </w:r>
    </w:p>
    <w:p w14:paraId="11004378" w14:textId="39C5545A" w:rsidR="000637A2" w:rsidRPr="00801EAD" w:rsidRDefault="000637A2" w:rsidP="00801EAD">
      <w:pPr>
        <w:rPr>
          <w:rFonts w:cs="Poppins"/>
          <w:b/>
          <w:bCs/>
        </w:rPr>
      </w:pPr>
      <w:r>
        <w:rPr>
          <w:rFonts w:cs="Poppins"/>
        </w:rPr>
        <w:tab/>
      </w:r>
      <w:r>
        <w:rPr>
          <w:rFonts w:cs="Poppins"/>
        </w:rPr>
        <w:tab/>
      </w:r>
      <w:r w:rsidRPr="00801EAD">
        <w:rPr>
          <w:rFonts w:cs="Poppins"/>
          <w:b/>
          <w:bCs/>
        </w:rPr>
        <w:t>OR</w:t>
      </w:r>
    </w:p>
    <w:p w14:paraId="76DB26A8" w14:textId="5B6EBBAD" w:rsidR="00CF1166" w:rsidRDefault="00000000" w:rsidP="00CF1166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-6000244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F1166">
        <w:rPr>
          <w:rFonts w:cs="Poppins"/>
        </w:rPr>
        <w:t xml:space="preserve"> If using Self Signed Certificates</w:t>
      </w:r>
    </w:p>
    <w:p w14:paraId="5066EEDF" w14:textId="6AFCC355" w:rsidR="00CF1166" w:rsidRDefault="00000000" w:rsidP="00CF1166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9310017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F1166">
        <w:rPr>
          <w:rFonts w:cs="Poppins"/>
        </w:rPr>
        <w:t xml:space="preserve"> </w:t>
      </w:r>
      <w:proofErr w:type="spellStart"/>
      <w:r w:rsidR="00C67841">
        <w:rPr>
          <w:rFonts w:cs="Poppins"/>
        </w:rPr>
        <w:t>DotNetFlowDebugger</w:t>
      </w:r>
      <w:r w:rsidR="00CF1166">
        <w:rPr>
          <w:rFonts w:cs="Poppins"/>
        </w:rPr>
        <w:t>UsingSelfSignedCertificates</w:t>
      </w:r>
      <w:proofErr w:type="spellEnd"/>
      <w:r w:rsidR="00CF1166" w:rsidRPr="009545ED">
        <w:rPr>
          <w:rFonts w:cs="Poppins"/>
        </w:rPr>
        <w:t xml:space="preserve"> set to </w:t>
      </w:r>
      <w:r w:rsidR="00CF1166">
        <w:rPr>
          <w:rFonts w:cs="Poppins"/>
        </w:rPr>
        <w:t>True</w:t>
      </w:r>
    </w:p>
    <w:p w14:paraId="20B44F85" w14:textId="77777777" w:rsidR="007318C9" w:rsidRPr="009545ED" w:rsidRDefault="007318C9" w:rsidP="00CF1166">
      <w:pPr>
        <w:ind w:left="1440" w:firstLine="720"/>
        <w:rPr>
          <w:rFonts w:cs="Poppins"/>
        </w:rPr>
      </w:pPr>
    </w:p>
    <w:p w14:paraId="06202878" w14:textId="532E4CAA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-3998379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C54177" w:rsidRPr="009545ED">
        <w:rPr>
          <w:rFonts w:cs="Poppins"/>
        </w:rPr>
        <w:t>GatewayApplicationPool</w:t>
      </w:r>
      <w:r w:rsidR="00F04758">
        <w:rPr>
          <w:rFonts w:cs="Poppins"/>
        </w:rPr>
        <w:t>Username</w:t>
      </w:r>
      <w:proofErr w:type="spellEnd"/>
      <w:r w:rsidR="00F04758">
        <w:rPr>
          <w:rFonts w:cs="Poppins"/>
        </w:rPr>
        <w:t xml:space="preserve"> </w:t>
      </w:r>
      <w:r w:rsidR="00C54177" w:rsidRPr="009545ED">
        <w:rPr>
          <w:rFonts w:cs="Poppins"/>
        </w:rPr>
        <w:t>specified</w:t>
      </w:r>
    </w:p>
    <w:p w14:paraId="4D709F61" w14:textId="6CA6216A" w:rsidR="00F04758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5251489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C54177" w:rsidRPr="009545ED">
        <w:rPr>
          <w:rFonts w:cs="Poppins"/>
        </w:rPr>
        <w:t>We</w:t>
      </w:r>
      <w:r w:rsidR="00F04758">
        <w:rPr>
          <w:rFonts w:cs="Poppins"/>
        </w:rPr>
        <w:t>b</w:t>
      </w:r>
      <w:r w:rsidR="00C54177" w:rsidRPr="009545ED">
        <w:rPr>
          <w:rFonts w:cs="Poppins"/>
        </w:rPr>
        <w:t>RootFolder</w:t>
      </w:r>
      <w:proofErr w:type="spellEnd"/>
      <w:r w:rsidR="00C54177" w:rsidRPr="009545ED">
        <w:rPr>
          <w:rFonts w:cs="Poppins"/>
        </w:rPr>
        <w:t xml:space="preserve"> </w:t>
      </w:r>
      <w:r w:rsidR="00EC3705">
        <w:rPr>
          <w:rFonts w:cs="Poppins"/>
        </w:rPr>
        <w:t>configured</w:t>
      </w:r>
    </w:p>
    <w:p w14:paraId="1ABD410A" w14:textId="03B40AE8" w:rsidR="00C54177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439726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F04758">
        <w:rPr>
          <w:rFonts w:cs="Poppins"/>
        </w:rPr>
        <w:t xml:space="preserve"> </w:t>
      </w:r>
      <w:proofErr w:type="spellStart"/>
      <w:r w:rsidR="00C54177" w:rsidRPr="009545ED">
        <w:rPr>
          <w:rFonts w:cs="Poppins"/>
        </w:rPr>
        <w:t>WebsitePort</w:t>
      </w:r>
      <w:proofErr w:type="spellEnd"/>
      <w:r w:rsidR="00C54177" w:rsidRPr="009545ED">
        <w:rPr>
          <w:rFonts w:cs="Poppins"/>
        </w:rPr>
        <w:t xml:space="preserve"> configured</w:t>
      </w:r>
    </w:p>
    <w:p w14:paraId="47D9C4E1" w14:textId="77777777" w:rsidR="007318C9" w:rsidRDefault="007318C9" w:rsidP="00C54177">
      <w:pPr>
        <w:ind w:left="720"/>
        <w:rPr>
          <w:rFonts w:cs="Poppins"/>
        </w:rPr>
      </w:pPr>
    </w:p>
    <w:p w14:paraId="57091CD2" w14:textId="7F362593" w:rsidR="007C7847" w:rsidRDefault="00000000" w:rsidP="007C7847">
      <w:pPr>
        <w:ind w:left="720"/>
        <w:rPr>
          <w:rFonts w:cs="Poppins"/>
        </w:rPr>
      </w:pPr>
      <w:sdt>
        <w:sdtPr>
          <w:rPr>
            <w:rFonts w:cs="Poppins"/>
          </w:rPr>
          <w:id w:val="19742495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7C7847">
        <w:rPr>
          <w:rFonts w:cs="Poppins"/>
        </w:rPr>
        <w:t xml:space="preserve"> </w:t>
      </w:r>
      <w:proofErr w:type="spellStart"/>
      <w:r w:rsidR="007C7847" w:rsidRPr="009545ED">
        <w:rPr>
          <w:rFonts w:cs="Poppins"/>
        </w:rPr>
        <w:t>ImportCertificate</w:t>
      </w:r>
      <w:proofErr w:type="spellEnd"/>
      <w:r w:rsidR="007C7847" w:rsidRPr="009545ED">
        <w:rPr>
          <w:rFonts w:cs="Poppins"/>
        </w:rPr>
        <w:t xml:space="preserve"> configured</w:t>
      </w:r>
    </w:p>
    <w:p w14:paraId="4DB40E4C" w14:textId="4259F332" w:rsidR="003D0316" w:rsidRPr="00801EAD" w:rsidRDefault="003D0316" w:rsidP="007C7847">
      <w:pPr>
        <w:ind w:left="720"/>
        <w:rPr>
          <w:rFonts w:cs="Poppins"/>
          <w:b/>
          <w:bCs/>
        </w:rPr>
      </w:pPr>
      <w:r>
        <w:rPr>
          <w:rFonts w:cs="Poppins"/>
        </w:rPr>
        <w:tab/>
      </w:r>
      <w:r w:rsidRPr="00801EAD">
        <w:rPr>
          <w:rFonts w:cs="Poppins"/>
          <w:b/>
          <w:bCs/>
        </w:rPr>
        <w:t>EITHER</w:t>
      </w:r>
    </w:p>
    <w:p w14:paraId="09CE02A8" w14:textId="6EF410E1" w:rsidR="00F04758" w:rsidRPr="009545ED" w:rsidRDefault="008B2664" w:rsidP="00C54177">
      <w:pPr>
        <w:ind w:left="720"/>
        <w:rPr>
          <w:rFonts w:cs="Poppins"/>
        </w:rPr>
      </w:pPr>
      <w:r>
        <w:rPr>
          <w:rFonts w:cs="Poppins"/>
        </w:rPr>
        <w:tab/>
      </w:r>
      <w:sdt>
        <w:sdtPr>
          <w:rPr>
            <w:rFonts w:cs="Poppins"/>
          </w:rPr>
          <w:id w:val="1843275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EA772E">
        <w:rPr>
          <w:rFonts w:cs="Poppins"/>
        </w:rPr>
        <w:t xml:space="preserve"> </w:t>
      </w:r>
      <w:r w:rsidR="00F04758">
        <w:rPr>
          <w:rFonts w:cs="Poppins"/>
        </w:rPr>
        <w:t xml:space="preserve">using </w:t>
      </w:r>
      <w:r w:rsidR="0068297D">
        <w:rPr>
          <w:rFonts w:cs="Poppins"/>
        </w:rPr>
        <w:t>already imported CA</w:t>
      </w:r>
      <w:r w:rsidR="00C54177" w:rsidRPr="009545ED">
        <w:rPr>
          <w:rFonts w:cs="Poppins"/>
        </w:rPr>
        <w:t xml:space="preserve"> Certificate</w:t>
      </w:r>
    </w:p>
    <w:p w14:paraId="6974CE02" w14:textId="623874FE" w:rsidR="00C54177" w:rsidRDefault="00000000" w:rsidP="00EA772E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11241885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C54177" w:rsidRPr="009545ED">
        <w:rPr>
          <w:rFonts w:cs="Poppins"/>
        </w:rPr>
        <w:t>ImportCertificate</w:t>
      </w:r>
      <w:proofErr w:type="spellEnd"/>
      <w:r w:rsidR="00C54177" w:rsidRPr="009545ED">
        <w:rPr>
          <w:rFonts w:cs="Poppins"/>
        </w:rPr>
        <w:t xml:space="preserve"> set to false</w:t>
      </w:r>
    </w:p>
    <w:p w14:paraId="0CEAE488" w14:textId="22F3956B" w:rsidR="003D0316" w:rsidRPr="00801EAD" w:rsidRDefault="003D0316" w:rsidP="00801EAD">
      <w:pPr>
        <w:rPr>
          <w:rFonts w:cs="Poppins"/>
          <w:b/>
          <w:bCs/>
        </w:rPr>
      </w:pPr>
      <w:r>
        <w:rPr>
          <w:rFonts w:cs="Poppins"/>
        </w:rPr>
        <w:tab/>
      </w:r>
      <w:r>
        <w:rPr>
          <w:rFonts w:cs="Poppins"/>
        </w:rPr>
        <w:tab/>
      </w:r>
      <w:r w:rsidRPr="00801EAD">
        <w:rPr>
          <w:rFonts w:cs="Poppins"/>
          <w:b/>
          <w:bCs/>
        </w:rPr>
        <w:t>OR</w:t>
      </w:r>
    </w:p>
    <w:p w14:paraId="6F3C9223" w14:textId="2C49805B" w:rsidR="006A6B25" w:rsidRDefault="00000000" w:rsidP="00801EAD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-7972932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EA772E">
        <w:rPr>
          <w:rFonts w:cs="Poppins"/>
        </w:rPr>
        <w:t xml:space="preserve"> </w:t>
      </w:r>
      <w:r w:rsidR="006A6B25">
        <w:rPr>
          <w:rFonts w:cs="Poppins"/>
        </w:rPr>
        <w:t>using different CA Certificate</w:t>
      </w:r>
    </w:p>
    <w:p w14:paraId="76319A4A" w14:textId="45C60B98" w:rsidR="006A6B25" w:rsidRDefault="006A6B25" w:rsidP="006A6B25">
      <w:pPr>
        <w:rPr>
          <w:rFonts w:cs="Poppins"/>
        </w:rPr>
      </w:pPr>
      <w:r>
        <w:rPr>
          <w:rFonts w:cs="Poppins"/>
        </w:rPr>
        <w:tab/>
      </w:r>
      <w:r>
        <w:rPr>
          <w:rFonts w:cs="Poppins"/>
        </w:rPr>
        <w:tab/>
      </w:r>
      <w:r w:rsidR="00EA772E">
        <w:rPr>
          <w:rFonts w:cs="Poppins"/>
        </w:rPr>
        <w:tab/>
      </w:r>
      <w:sdt>
        <w:sdtPr>
          <w:rPr>
            <w:rFonts w:cs="Poppins"/>
          </w:rPr>
          <w:id w:val="-13548782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>
        <w:rPr>
          <w:rFonts w:cs="Poppins"/>
        </w:rPr>
        <w:t xml:space="preserve"> </w:t>
      </w:r>
      <w:proofErr w:type="spellStart"/>
      <w:r>
        <w:rPr>
          <w:rFonts w:cs="Poppins"/>
        </w:rPr>
        <w:t>ImportCertificate</w:t>
      </w:r>
      <w:proofErr w:type="spellEnd"/>
      <w:r>
        <w:rPr>
          <w:rFonts w:cs="Poppins"/>
        </w:rPr>
        <w:t xml:space="preserve"> set to True</w:t>
      </w:r>
    </w:p>
    <w:p w14:paraId="749EC239" w14:textId="77777777" w:rsidR="007318C9" w:rsidRDefault="007318C9" w:rsidP="006A6B25">
      <w:pPr>
        <w:rPr>
          <w:rFonts w:cs="Poppins"/>
        </w:rPr>
      </w:pPr>
    </w:p>
    <w:p w14:paraId="155DBE8C" w14:textId="63641205" w:rsidR="008B2664" w:rsidRDefault="00000000" w:rsidP="008B2664">
      <w:pPr>
        <w:ind w:left="720"/>
        <w:rPr>
          <w:rFonts w:cs="Poppins"/>
        </w:rPr>
      </w:pPr>
      <w:sdt>
        <w:sdtPr>
          <w:rPr>
            <w:rFonts w:cs="Poppins"/>
          </w:rPr>
          <w:id w:val="-1062773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8B2664">
        <w:rPr>
          <w:rFonts w:cs="Poppins"/>
        </w:rPr>
        <w:t xml:space="preserve"> Certificate Parameters </w:t>
      </w:r>
      <w:r w:rsidR="008B2664" w:rsidRPr="009545ED">
        <w:rPr>
          <w:rFonts w:cs="Poppins"/>
        </w:rPr>
        <w:t>configured</w:t>
      </w:r>
    </w:p>
    <w:p w14:paraId="6CE6D600" w14:textId="6B5F33D7" w:rsidR="009A79D8" w:rsidRPr="00801EAD" w:rsidRDefault="009A79D8" w:rsidP="008B2664">
      <w:pPr>
        <w:ind w:left="720"/>
        <w:rPr>
          <w:rFonts w:cs="Poppins"/>
          <w:b/>
          <w:bCs/>
        </w:rPr>
      </w:pPr>
      <w:r>
        <w:rPr>
          <w:rFonts w:cs="Poppins"/>
        </w:rPr>
        <w:tab/>
      </w:r>
      <w:r w:rsidRPr="00801EAD">
        <w:rPr>
          <w:rFonts w:cs="Poppins"/>
          <w:b/>
          <w:bCs/>
        </w:rPr>
        <w:t>EITHER</w:t>
      </w:r>
    </w:p>
    <w:p w14:paraId="63ACEC46" w14:textId="2BA56DFD" w:rsidR="006A6B25" w:rsidRPr="009545ED" w:rsidRDefault="00000000" w:rsidP="00801EAD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-14400623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EA772E">
        <w:rPr>
          <w:rFonts w:cs="Poppins"/>
        </w:rPr>
        <w:t xml:space="preserve"> </w:t>
      </w:r>
      <w:proofErr w:type="spellStart"/>
      <w:r w:rsidR="00DA2B4B">
        <w:rPr>
          <w:rFonts w:cs="Poppins"/>
        </w:rPr>
        <w:t>ImportCertificate</w:t>
      </w:r>
      <w:proofErr w:type="spellEnd"/>
      <w:r w:rsidR="00DA2B4B">
        <w:rPr>
          <w:rFonts w:cs="Poppins"/>
        </w:rPr>
        <w:t xml:space="preserve"> is false</w:t>
      </w:r>
    </w:p>
    <w:p w14:paraId="41101777" w14:textId="6793C76F" w:rsidR="00C54177" w:rsidRPr="009545ED" w:rsidRDefault="00000000" w:rsidP="00801EAD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17042083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C54177" w:rsidRPr="009545ED">
        <w:rPr>
          <w:rFonts w:cs="Poppins"/>
        </w:rPr>
        <w:t>CertificateFilePath</w:t>
      </w:r>
      <w:proofErr w:type="spellEnd"/>
      <w:r w:rsidR="00C54177" w:rsidRPr="009545ED">
        <w:rPr>
          <w:rFonts w:cs="Poppins"/>
        </w:rPr>
        <w:t xml:space="preserve"> left as default</w:t>
      </w:r>
    </w:p>
    <w:p w14:paraId="216109EC" w14:textId="2A100211" w:rsidR="00C54177" w:rsidRDefault="00000000" w:rsidP="00EA772E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-3346098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C54177" w:rsidRPr="009545ED">
        <w:rPr>
          <w:rFonts w:cs="Poppins"/>
        </w:rPr>
        <w:t>CertificateFriendlyName</w:t>
      </w:r>
      <w:proofErr w:type="spellEnd"/>
      <w:r w:rsidR="00C54177" w:rsidRPr="009545ED">
        <w:rPr>
          <w:rFonts w:cs="Poppins"/>
        </w:rPr>
        <w:t xml:space="preserve"> configured as per imported certificate</w:t>
      </w:r>
    </w:p>
    <w:p w14:paraId="35B8AF44" w14:textId="4100EE2A" w:rsidR="009A79D8" w:rsidRPr="00801EAD" w:rsidRDefault="009A79D8" w:rsidP="00801EAD">
      <w:pPr>
        <w:rPr>
          <w:rFonts w:cs="Poppins"/>
          <w:b/>
          <w:bCs/>
        </w:rPr>
      </w:pPr>
      <w:r>
        <w:rPr>
          <w:rFonts w:cs="Poppins"/>
        </w:rPr>
        <w:tab/>
      </w:r>
      <w:r>
        <w:rPr>
          <w:rFonts w:cs="Poppins"/>
        </w:rPr>
        <w:tab/>
      </w:r>
      <w:r w:rsidRPr="00801EAD">
        <w:rPr>
          <w:rFonts w:cs="Poppins"/>
          <w:b/>
          <w:bCs/>
        </w:rPr>
        <w:t>OR</w:t>
      </w:r>
    </w:p>
    <w:p w14:paraId="51C34B81" w14:textId="256FD73E" w:rsidR="00DA2B4B" w:rsidRDefault="00000000" w:rsidP="00801EAD">
      <w:pPr>
        <w:ind w:left="720" w:firstLine="720"/>
        <w:rPr>
          <w:rFonts w:cs="Poppins"/>
        </w:rPr>
      </w:pPr>
      <w:sdt>
        <w:sdtPr>
          <w:rPr>
            <w:rFonts w:cs="Poppins"/>
          </w:rPr>
          <w:id w:val="18806646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EA772E">
        <w:rPr>
          <w:rFonts w:cs="Poppins"/>
        </w:rPr>
        <w:t xml:space="preserve"> </w:t>
      </w:r>
      <w:proofErr w:type="spellStart"/>
      <w:r w:rsidR="00DA2B4B">
        <w:rPr>
          <w:rFonts w:cs="Poppins"/>
        </w:rPr>
        <w:t>ImportCertificate</w:t>
      </w:r>
      <w:proofErr w:type="spellEnd"/>
      <w:r w:rsidR="00DA2B4B">
        <w:rPr>
          <w:rFonts w:cs="Poppins"/>
        </w:rPr>
        <w:t xml:space="preserve"> is True</w:t>
      </w:r>
    </w:p>
    <w:p w14:paraId="59FF4F3A" w14:textId="645A3662" w:rsidR="00DA2B4B" w:rsidRDefault="00DA2B4B" w:rsidP="00801EAD">
      <w:pPr>
        <w:ind w:left="720"/>
        <w:rPr>
          <w:rFonts w:cs="Poppins"/>
        </w:rPr>
      </w:pPr>
      <w:r>
        <w:rPr>
          <w:rFonts w:cs="Poppins"/>
        </w:rPr>
        <w:tab/>
      </w:r>
      <w:r>
        <w:rPr>
          <w:rFonts w:cs="Poppins"/>
        </w:rPr>
        <w:tab/>
      </w:r>
      <w:sdt>
        <w:sdtPr>
          <w:rPr>
            <w:rFonts w:cs="Poppins"/>
          </w:rPr>
          <w:id w:val="-16770338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>
        <w:rPr>
          <w:rFonts w:cs="Poppins"/>
        </w:rPr>
        <w:t xml:space="preserve"> </w:t>
      </w:r>
      <w:proofErr w:type="spellStart"/>
      <w:r>
        <w:rPr>
          <w:rFonts w:cs="Poppins"/>
        </w:rPr>
        <w:t>CertificateFilePath</w:t>
      </w:r>
      <w:proofErr w:type="spellEnd"/>
      <w:r>
        <w:rPr>
          <w:rFonts w:cs="Poppins"/>
        </w:rPr>
        <w:t xml:space="preserve"> configured </w:t>
      </w:r>
      <w:r w:rsidR="00E846AB">
        <w:rPr>
          <w:rFonts w:cs="Poppins"/>
        </w:rPr>
        <w:t>to .PFX certificate file</w:t>
      </w:r>
      <w:r w:rsidR="00EC3705">
        <w:rPr>
          <w:rFonts w:cs="Poppins"/>
        </w:rPr>
        <w:t xml:space="preserve"> location</w:t>
      </w:r>
    </w:p>
    <w:p w14:paraId="4D3E4BC8" w14:textId="760E93F9" w:rsidR="00E846AB" w:rsidRDefault="00E846AB" w:rsidP="00801EAD">
      <w:pPr>
        <w:ind w:left="720"/>
        <w:rPr>
          <w:rFonts w:cs="Poppins"/>
        </w:rPr>
      </w:pPr>
      <w:r>
        <w:rPr>
          <w:rFonts w:cs="Poppins"/>
        </w:rPr>
        <w:tab/>
      </w:r>
      <w:r>
        <w:rPr>
          <w:rFonts w:cs="Poppins"/>
        </w:rPr>
        <w:tab/>
      </w:r>
      <w:sdt>
        <w:sdtPr>
          <w:rPr>
            <w:rFonts w:cs="Poppins"/>
          </w:rPr>
          <w:id w:val="-17887255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>
        <w:rPr>
          <w:rFonts w:cs="Poppins"/>
        </w:rPr>
        <w:t xml:space="preserve"> </w:t>
      </w:r>
      <w:proofErr w:type="spellStart"/>
      <w:r>
        <w:rPr>
          <w:rFonts w:cs="Poppins"/>
        </w:rPr>
        <w:t>CertificateFriendlyName</w:t>
      </w:r>
      <w:proofErr w:type="spellEnd"/>
      <w:r>
        <w:rPr>
          <w:rFonts w:cs="Poppins"/>
        </w:rPr>
        <w:t xml:space="preserve"> is configured with required friendly name</w:t>
      </w:r>
    </w:p>
    <w:p w14:paraId="03D82315" w14:textId="56B713A4" w:rsidR="009622B8" w:rsidRDefault="00000000" w:rsidP="00EA772E">
      <w:pPr>
        <w:ind w:left="1440" w:firstLine="720"/>
        <w:rPr>
          <w:rFonts w:cs="Poppins"/>
        </w:rPr>
      </w:pPr>
      <w:sdt>
        <w:sdtPr>
          <w:rPr>
            <w:rFonts w:cs="Poppins"/>
          </w:rPr>
          <w:id w:val="2384503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5B6974" w:rsidRPr="009545ED">
        <w:rPr>
          <w:rFonts w:cs="Poppins"/>
        </w:rPr>
        <w:t> </w:t>
      </w:r>
      <w:proofErr w:type="spellStart"/>
      <w:r w:rsidR="005B6974" w:rsidRPr="009545ED">
        <w:rPr>
          <w:rFonts w:cs="Poppins"/>
        </w:rPr>
        <w:t>ConfigureSiteRedirect</w:t>
      </w:r>
      <w:proofErr w:type="spellEnd"/>
      <w:r w:rsidR="005B6974">
        <w:rPr>
          <w:rFonts w:cs="Poppins"/>
        </w:rPr>
        <w:t xml:space="preserve"> </w:t>
      </w:r>
      <w:proofErr w:type="spellStart"/>
      <w:r w:rsidR="005B6974">
        <w:rPr>
          <w:rFonts w:cs="Poppins"/>
        </w:rPr>
        <w:t>set</w:t>
      </w:r>
      <w:r w:rsidR="009622B8">
        <w:rPr>
          <w:rFonts w:cs="Poppins"/>
        </w:rPr>
        <w:t>If</w:t>
      </w:r>
      <w:proofErr w:type="spellEnd"/>
      <w:r w:rsidR="009622B8">
        <w:rPr>
          <w:rFonts w:cs="Poppins"/>
        </w:rPr>
        <w:t xml:space="preserve"> site redirect is required</w:t>
      </w:r>
    </w:p>
    <w:p w14:paraId="3BF0E468" w14:textId="470463CC" w:rsidR="007318C9" w:rsidRPr="00801EAD" w:rsidRDefault="009A79D8" w:rsidP="00801EAD">
      <w:pPr>
        <w:rPr>
          <w:rFonts w:cs="Poppins"/>
          <w:b/>
          <w:bCs/>
        </w:rPr>
      </w:pPr>
      <w:r>
        <w:rPr>
          <w:rFonts w:cs="Poppins"/>
        </w:rPr>
        <w:tab/>
      </w:r>
      <w:r w:rsidRPr="00801EAD">
        <w:rPr>
          <w:rFonts w:cs="Poppins"/>
          <w:b/>
          <w:bCs/>
        </w:rPr>
        <w:t>EITHER</w:t>
      </w:r>
    </w:p>
    <w:p w14:paraId="112DC387" w14:textId="53445FB5" w:rsidR="009622B8" w:rsidRDefault="00000000" w:rsidP="00EA772E">
      <w:pPr>
        <w:ind w:firstLine="720"/>
        <w:rPr>
          <w:rFonts w:cs="Poppins"/>
        </w:rPr>
      </w:pPr>
      <w:sdt>
        <w:sdtPr>
          <w:rPr>
            <w:rFonts w:cs="Poppins"/>
          </w:rPr>
          <w:id w:val="4069643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</w:t>
      </w:r>
      <w:proofErr w:type="spellStart"/>
      <w:r w:rsidR="00C54177" w:rsidRPr="009545ED">
        <w:rPr>
          <w:rFonts w:cs="Poppins"/>
        </w:rPr>
        <w:t>ConfigureSiteRedirect</w:t>
      </w:r>
      <w:proofErr w:type="spellEnd"/>
      <w:r w:rsidR="009622B8">
        <w:rPr>
          <w:rFonts w:cs="Poppins"/>
        </w:rPr>
        <w:t xml:space="preserve"> set to True</w:t>
      </w:r>
    </w:p>
    <w:p w14:paraId="0465D649" w14:textId="02ED3F5E" w:rsidR="009A79D8" w:rsidRPr="00801EAD" w:rsidRDefault="009A79D8" w:rsidP="00801EAD">
      <w:pPr>
        <w:ind w:firstLine="720"/>
        <w:rPr>
          <w:rFonts w:cs="Poppins"/>
          <w:b/>
          <w:bCs/>
        </w:rPr>
      </w:pPr>
      <w:r w:rsidRPr="00801EAD">
        <w:rPr>
          <w:rFonts w:cs="Poppins"/>
          <w:b/>
          <w:bCs/>
        </w:rPr>
        <w:t>OR</w:t>
      </w:r>
    </w:p>
    <w:p w14:paraId="22C66679" w14:textId="25C3BB62" w:rsidR="00C54177" w:rsidRDefault="00000000" w:rsidP="009A79D8">
      <w:pPr>
        <w:ind w:firstLine="720"/>
        <w:rPr>
          <w:rFonts w:cs="Poppins"/>
        </w:rPr>
      </w:pPr>
      <w:sdt>
        <w:sdtPr>
          <w:rPr>
            <w:rFonts w:cs="Poppins"/>
          </w:rPr>
          <w:id w:val="-2201348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9A79D8">
        <w:rPr>
          <w:rFonts w:cs="Poppins"/>
        </w:rPr>
        <w:t xml:space="preserve"> </w:t>
      </w:r>
      <w:proofErr w:type="spellStart"/>
      <w:r w:rsidR="009622B8">
        <w:rPr>
          <w:rFonts w:cs="Poppins"/>
        </w:rPr>
        <w:t>ConfigureSiteRedirect</w:t>
      </w:r>
      <w:proofErr w:type="spellEnd"/>
      <w:r w:rsidR="009622B8">
        <w:rPr>
          <w:rFonts w:cs="Poppins"/>
        </w:rPr>
        <w:t xml:space="preserve"> set to False</w:t>
      </w:r>
      <w:r w:rsidR="00C54177" w:rsidRPr="009545ED">
        <w:rPr>
          <w:rFonts w:cs="Poppins"/>
        </w:rPr>
        <w:t xml:space="preserve"> </w:t>
      </w:r>
    </w:p>
    <w:p w14:paraId="79496075" w14:textId="77777777" w:rsidR="007318C9" w:rsidRPr="009545ED" w:rsidRDefault="007318C9" w:rsidP="00801EAD">
      <w:pPr>
        <w:ind w:firstLine="720"/>
        <w:rPr>
          <w:rFonts w:cs="Poppins"/>
        </w:rPr>
      </w:pPr>
    </w:p>
    <w:p w14:paraId="3055EB3A" w14:textId="7A3F6413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-17620522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Apply Security Measures set to True</w:t>
      </w:r>
    </w:p>
    <w:p w14:paraId="6B2DDD8B" w14:textId="45E76A74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6906511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Using Windows Defender set to True if applicable</w:t>
      </w:r>
    </w:p>
    <w:p w14:paraId="599916A7" w14:textId="3CE23E8C" w:rsidR="00C54177" w:rsidRPr="009545ED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2707498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9545ED">
        <w:rPr>
          <w:rFonts w:cs="Poppins"/>
        </w:rPr>
        <w:t> All other parameters left as default</w:t>
      </w:r>
    </w:p>
    <w:p w14:paraId="6106F9EE" w14:textId="577BA9CA" w:rsidR="00C54177" w:rsidRPr="009545ED" w:rsidRDefault="00C54177" w:rsidP="00C54177">
      <w:pPr>
        <w:rPr>
          <w:rFonts w:cs="Poppins"/>
        </w:rPr>
      </w:pPr>
      <w:r w:rsidRPr="009545ED">
        <w:rPr>
          <w:rFonts w:cs="Poppins"/>
        </w:rPr>
        <w:lastRenderedPageBreak/>
        <w:t> </w:t>
      </w:r>
      <w:sdt>
        <w:sdtPr>
          <w:rPr>
            <w:rFonts w:cs="Poppins"/>
          </w:rPr>
          <w:id w:val="-8725338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Pr="009545ED">
        <w:rPr>
          <w:rFonts w:cs="Poppins"/>
        </w:rPr>
        <w:t>Install script saved</w:t>
      </w:r>
    </w:p>
    <w:p w14:paraId="63AF0390" w14:textId="52212526" w:rsidR="00C54177" w:rsidRPr="009545ED" w:rsidRDefault="00C54177" w:rsidP="00C54177">
      <w:pPr>
        <w:rPr>
          <w:rFonts w:cs="Poppins"/>
        </w:rPr>
      </w:pPr>
      <w:r w:rsidRPr="009545ED">
        <w:rPr>
          <w:rFonts w:cs="Poppins"/>
        </w:rPr>
        <w:t> </w:t>
      </w:r>
      <w:sdt>
        <w:sdtPr>
          <w:rPr>
            <w:rFonts w:cs="Poppins"/>
          </w:rPr>
          <w:id w:val="9296926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Pr="009545ED">
        <w:rPr>
          <w:rFonts w:cs="Poppins"/>
        </w:rPr>
        <w:t>Install Script run successfully</w:t>
      </w:r>
    </w:p>
    <w:p w14:paraId="4C289EED" w14:textId="50F0ED93" w:rsidR="00C54177" w:rsidRPr="00500990" w:rsidRDefault="00C54177" w:rsidP="00C54177">
      <w:pPr>
        <w:rPr>
          <w:rFonts w:cs="Poppins"/>
        </w:rPr>
      </w:pPr>
      <w:r w:rsidRPr="009545ED">
        <w:rPr>
          <w:rFonts w:cs="Poppins"/>
        </w:rPr>
        <w:t> </w:t>
      </w:r>
      <w:sdt>
        <w:sdtPr>
          <w:rPr>
            <w:rFonts w:cs="Poppins"/>
          </w:rPr>
          <w:id w:val="-6518359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Pr="009545ED">
        <w:rPr>
          <w:rFonts w:cs="Poppins"/>
        </w:rPr>
        <w:t>CORTEX Gateway opened in a local</w:t>
      </w:r>
      <w:r w:rsidRPr="00500990">
        <w:rPr>
          <w:rFonts w:cs="Poppins"/>
        </w:rPr>
        <w:t xml:space="preserve"> browser</w:t>
      </w:r>
    </w:p>
    <w:p w14:paraId="4D65CE5A" w14:textId="65524B14" w:rsidR="00C54177" w:rsidRPr="00500990" w:rsidRDefault="00C54177" w:rsidP="00C54177">
      <w:pPr>
        <w:rPr>
          <w:rFonts w:cs="Poppins"/>
        </w:rPr>
      </w:pPr>
      <w:r w:rsidRPr="00500990">
        <w:rPr>
          <w:rFonts w:cs="Poppins"/>
        </w:rPr>
        <w:t> </w:t>
      </w:r>
      <w:sdt>
        <w:sdtPr>
          <w:rPr>
            <w:rFonts w:cs="Poppins"/>
          </w:rPr>
          <w:id w:val="18697173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Pr="00500990">
        <w:rPr>
          <w:rFonts w:cs="Poppins"/>
        </w:rPr>
        <w:t>Additional Folder Permissions granted</w:t>
      </w:r>
    </w:p>
    <w:p w14:paraId="55AA2DE2" w14:textId="450F64FC" w:rsidR="00C54177" w:rsidRPr="00500990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2343669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500990">
        <w:rPr>
          <w:rFonts w:cs="Poppins"/>
        </w:rPr>
        <w:t> CORTEX Blocks Provider Host</w:t>
      </w:r>
    </w:p>
    <w:p w14:paraId="7CAF131C" w14:textId="5561E4B5" w:rsidR="00C54177" w:rsidRPr="00500990" w:rsidRDefault="00000000" w:rsidP="00C54177">
      <w:pPr>
        <w:ind w:left="720"/>
        <w:rPr>
          <w:rFonts w:cs="Poppins"/>
        </w:rPr>
      </w:pPr>
      <w:sdt>
        <w:sdtPr>
          <w:rPr>
            <w:rFonts w:cs="Poppins"/>
          </w:rPr>
          <w:id w:val="-1878418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500990">
        <w:rPr>
          <w:rFonts w:cs="Poppins"/>
        </w:rPr>
        <w:t> CORTEX Repo</w:t>
      </w:r>
    </w:p>
    <w:p w14:paraId="637D1B78" w14:textId="75D13C56" w:rsidR="00C54177" w:rsidRPr="00500990" w:rsidRDefault="00000000" w:rsidP="00C54177">
      <w:pPr>
        <w:rPr>
          <w:rFonts w:cs="Poppins"/>
        </w:rPr>
      </w:pPr>
      <w:sdt>
        <w:sdtPr>
          <w:rPr>
            <w:rFonts w:cs="Poppins"/>
          </w:rPr>
          <w:id w:val="14660802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500990">
        <w:rPr>
          <w:rFonts w:cs="Poppins"/>
        </w:rPr>
        <w:t> IIS Reset performed</w:t>
      </w:r>
    </w:p>
    <w:p w14:paraId="5193C600" w14:textId="4127F0AB" w:rsidR="00C54177" w:rsidRDefault="00000000" w:rsidP="00C54177">
      <w:pPr>
        <w:rPr>
          <w:rFonts w:cs="Poppins"/>
        </w:rPr>
      </w:pPr>
      <w:sdt>
        <w:sdtPr>
          <w:rPr>
            <w:rFonts w:cs="Poppins"/>
          </w:rPr>
          <w:id w:val="-14503065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cs="Poppins" w:hint="eastAsia"/>
            </w:rPr>
            <w:t>☐</w:t>
          </w:r>
        </w:sdtContent>
      </w:sdt>
      <w:r w:rsidR="00C54177" w:rsidRPr="00500990">
        <w:rPr>
          <w:rFonts w:cs="Poppins"/>
        </w:rPr>
        <w:t> Installation folders archived for future use</w:t>
      </w:r>
    </w:p>
    <w:p w14:paraId="202E25AC" w14:textId="37E9AE02" w:rsidR="00E55F89" w:rsidRDefault="00E55F89" w:rsidP="00C54177">
      <w:pPr>
        <w:rPr>
          <w:rFonts w:cs="Poppins"/>
        </w:rPr>
      </w:pPr>
    </w:p>
    <w:p w14:paraId="1DFED50F" w14:textId="6A849885" w:rsidR="00E55F89" w:rsidRDefault="00E55F89" w:rsidP="00801EAD">
      <w:pPr>
        <w:pStyle w:val="Sub-heading4"/>
      </w:pPr>
      <w:r>
        <w:t>Setup Gateway</w:t>
      </w:r>
    </w:p>
    <w:p w14:paraId="4E331656" w14:textId="1CA5F5C0" w:rsidR="00E55F89" w:rsidRDefault="00000000" w:rsidP="00E55F89">
      <w:sdt>
        <w:sdtPr>
          <w:id w:val="2338341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EF2097">
        <w:t xml:space="preserve"> </w:t>
      </w:r>
      <w:r w:rsidR="007166F6">
        <w:t>Default Administrator password changed</w:t>
      </w:r>
    </w:p>
    <w:p w14:paraId="0DDCE4DC" w14:textId="074E8FAC" w:rsidR="007166F6" w:rsidRDefault="00000000" w:rsidP="00E55F89">
      <w:sdt>
        <w:sdtPr>
          <w:id w:val="17556253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EF2097">
        <w:t xml:space="preserve"> </w:t>
      </w:r>
      <w:r w:rsidR="007166F6">
        <w:t>LDAP Connection Set</w:t>
      </w:r>
    </w:p>
    <w:p w14:paraId="09088E91" w14:textId="004C1A48" w:rsidR="007166F6" w:rsidRDefault="007166F6" w:rsidP="00E55F89">
      <w:r>
        <w:tab/>
      </w:r>
      <w:sdt>
        <w:sdtPr>
          <w:id w:val="-17684607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EF2097">
        <w:t xml:space="preserve"> </w:t>
      </w:r>
      <w:r>
        <w:t>LDAP Connection User is a dedicated service account</w:t>
      </w:r>
    </w:p>
    <w:p w14:paraId="28FF6224" w14:textId="280D52F3" w:rsidR="007166F6" w:rsidRDefault="00000000" w:rsidP="00E55F89">
      <w:sdt>
        <w:sdtPr>
          <w:id w:val="15792526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EF2097">
        <w:t xml:space="preserve"> </w:t>
      </w:r>
      <w:r w:rsidR="007166F6">
        <w:t>LDAP Authorisation Set</w:t>
      </w:r>
    </w:p>
    <w:p w14:paraId="1A0A66EB" w14:textId="77777777" w:rsidR="00DE64A3" w:rsidRDefault="00DE64A3" w:rsidP="00E55F89"/>
    <w:p w14:paraId="4D79DF23" w14:textId="0B4D943D" w:rsidR="006B3F98" w:rsidRPr="00801EAD" w:rsidRDefault="0007501B" w:rsidP="00801EAD">
      <w:pPr>
        <w:pStyle w:val="Heading4"/>
        <w:rPr>
          <w:rStyle w:val="Hyperlink"/>
          <w:color w:val="282864"/>
          <w:u w:val="none"/>
        </w:rPr>
      </w:pPr>
      <w:r w:rsidRPr="00801EAD">
        <w:rPr>
          <w:rStyle w:val="Hyperlink"/>
          <w:color w:val="282864"/>
          <w:u w:val="none"/>
        </w:rPr>
        <w:t>Try it Out</w:t>
      </w:r>
    </w:p>
    <w:p w14:paraId="1D0DDEE8" w14:textId="64B7ACCD" w:rsidR="008372FC" w:rsidRDefault="00A505C9" w:rsidP="008372FC">
      <w:r>
        <w:t>The following checklist confirms that all the “</w:t>
      </w:r>
      <w:hyperlink r:id="rId22" w:history="1">
        <w:r w:rsidRPr="00FC3571">
          <w:rPr>
            <w:rStyle w:val="Hyperlink"/>
          </w:rPr>
          <w:t>Try it out</w:t>
        </w:r>
      </w:hyperlink>
      <w:r>
        <w:t>” steps have been completed successfully</w:t>
      </w:r>
    </w:p>
    <w:p w14:paraId="4C28798B" w14:textId="6D9EF524" w:rsidR="00A505C9" w:rsidRDefault="00000000" w:rsidP="008372FC">
      <w:sdt>
        <w:sdtPr>
          <w:id w:val="17979464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504E6A">
        <w:t xml:space="preserve"> </w:t>
      </w:r>
      <w:r w:rsidR="00A505C9">
        <w:t>Test Debugging Flows</w:t>
      </w:r>
    </w:p>
    <w:p w14:paraId="304CA34B" w14:textId="482065C0" w:rsidR="00E669F5" w:rsidRDefault="00E669F5" w:rsidP="008372FC">
      <w:r>
        <w:tab/>
      </w:r>
      <w:sdt>
        <w:sdtPr>
          <w:id w:val="27929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504E6A">
        <w:t xml:space="preserve"> </w:t>
      </w:r>
      <w:r>
        <w:t>Created a flow</w:t>
      </w:r>
    </w:p>
    <w:p w14:paraId="0DA1E96E" w14:textId="7D258C0C" w:rsidR="00E669F5" w:rsidRDefault="00E669F5" w:rsidP="008372FC">
      <w:r>
        <w:tab/>
      </w:r>
      <w:sdt>
        <w:sdtPr>
          <w:id w:val="17230960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504E6A">
        <w:t xml:space="preserve"> </w:t>
      </w:r>
      <w:r>
        <w:t>Added and configured blocks</w:t>
      </w:r>
    </w:p>
    <w:p w14:paraId="41A818E4" w14:textId="381FA015" w:rsidR="00112BCD" w:rsidRDefault="00112BCD" w:rsidP="008372FC">
      <w:r>
        <w:tab/>
      </w:r>
      <w:sdt>
        <w:sdtPr>
          <w:id w:val="851892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504E6A">
        <w:t xml:space="preserve"> </w:t>
      </w:r>
      <w:r>
        <w:t>Flow executed and results displayed</w:t>
      </w:r>
    </w:p>
    <w:p w14:paraId="6C435573" w14:textId="243ABCEA" w:rsidR="00112BCD" w:rsidRDefault="00112BCD" w:rsidP="008372FC">
      <w:r>
        <w:tab/>
      </w:r>
      <w:sdt>
        <w:sdtPr>
          <w:id w:val="-5612497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504E6A">
        <w:t xml:space="preserve"> </w:t>
      </w:r>
      <w:r>
        <w:t>Flow committed</w:t>
      </w:r>
    </w:p>
    <w:p w14:paraId="59771F3B" w14:textId="53C28ABC" w:rsidR="00982639" w:rsidRDefault="00000000" w:rsidP="008372FC">
      <w:sdt>
        <w:sdtPr>
          <w:id w:val="19653117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504E6A">
        <w:t xml:space="preserve"> </w:t>
      </w:r>
      <w:r w:rsidR="00982639">
        <w:t>Test Publishing Production Flows</w:t>
      </w:r>
    </w:p>
    <w:p w14:paraId="0631ABFC" w14:textId="2F3F2310" w:rsidR="00982639" w:rsidRDefault="00982639" w:rsidP="008372FC">
      <w:r>
        <w:tab/>
      </w:r>
      <w:sdt>
        <w:sdtPr>
          <w:id w:val="-1082109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504E6A">
        <w:t xml:space="preserve"> </w:t>
      </w:r>
      <w:r>
        <w:t>Packages page opened</w:t>
      </w:r>
    </w:p>
    <w:p w14:paraId="1CF96F64" w14:textId="2AB5B9A3" w:rsidR="00982639" w:rsidRDefault="00982639" w:rsidP="008372FC">
      <w:r>
        <w:tab/>
      </w:r>
      <w:sdt>
        <w:sdtPr>
          <w:id w:val="21396912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504E6A">
        <w:t xml:space="preserve"> </w:t>
      </w:r>
      <w:r w:rsidR="00E967CF">
        <w:t>New package created</w:t>
      </w:r>
    </w:p>
    <w:p w14:paraId="34DA46F6" w14:textId="0146FEF4" w:rsidR="00E967CF" w:rsidRDefault="00E967CF" w:rsidP="008372FC">
      <w:r>
        <w:tab/>
      </w:r>
      <w:sdt>
        <w:sdtPr>
          <w:id w:val="2586496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504E6A">
        <w:t xml:space="preserve"> </w:t>
      </w:r>
      <w:r>
        <w:t>Package published</w:t>
      </w:r>
    </w:p>
    <w:p w14:paraId="17891849" w14:textId="6106B90F" w:rsidR="00E967CF" w:rsidRDefault="00000000" w:rsidP="008372FC">
      <w:sdt>
        <w:sdtPr>
          <w:id w:val="14955297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504E6A">
        <w:t xml:space="preserve"> </w:t>
      </w:r>
      <w:r w:rsidR="00E967CF">
        <w:t>Test Executing Production Flows</w:t>
      </w:r>
    </w:p>
    <w:p w14:paraId="65C556F2" w14:textId="04020083" w:rsidR="00E967CF" w:rsidRDefault="00E967CF" w:rsidP="008372FC">
      <w:r>
        <w:tab/>
      </w:r>
      <w:sdt>
        <w:sdtPr>
          <w:id w:val="14199105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504E6A">
        <w:t xml:space="preserve"> </w:t>
      </w:r>
      <w:r w:rsidR="00AE3061">
        <w:t>Suitable HTTP client identified</w:t>
      </w:r>
    </w:p>
    <w:p w14:paraId="2A653DAF" w14:textId="664C5C62" w:rsidR="00AE3061" w:rsidRDefault="00AE3061" w:rsidP="008372FC">
      <w:r>
        <w:tab/>
      </w:r>
      <w:sdt>
        <w:sdtPr>
          <w:id w:val="20600493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504E6A">
        <w:t xml:space="preserve"> </w:t>
      </w:r>
      <w:r>
        <w:t>REST call configured</w:t>
      </w:r>
    </w:p>
    <w:p w14:paraId="6DCC12E4" w14:textId="3EB8F441" w:rsidR="00AE3061" w:rsidRPr="008372FC" w:rsidRDefault="00AE3061" w:rsidP="008372FC">
      <w:r>
        <w:tab/>
      </w:r>
      <w:sdt>
        <w:sdtPr>
          <w:id w:val="20368384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71192">
            <w:rPr>
              <w:rFonts w:ascii="MS Gothic" w:eastAsia="MS Gothic" w:hAnsi="MS Gothic" w:hint="eastAsia"/>
            </w:rPr>
            <w:t>☐</w:t>
          </w:r>
        </w:sdtContent>
      </w:sdt>
      <w:r w:rsidR="00504E6A">
        <w:t xml:space="preserve"> </w:t>
      </w:r>
      <w:r>
        <w:t>REST call successfully run</w:t>
      </w:r>
    </w:p>
    <w:p w14:paraId="36C7F172" w14:textId="77777777" w:rsidR="009B6E99" w:rsidRPr="009B6E99" w:rsidRDefault="009B6E99" w:rsidP="009B6E99"/>
    <w:sectPr w:rsidR="009B6E99" w:rsidRPr="009B6E99" w:rsidSect="00D226B2">
      <w:footerReference w:type="default" r:id="rId23"/>
      <w:pgSz w:w="11906" w:h="16838"/>
      <w:pgMar w:top="720" w:right="720" w:bottom="720" w:left="720" w:header="567" w:footer="567" w:gutter="0"/>
      <w:pgNumType w:start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C25EED" w14:textId="77777777" w:rsidR="00EE111B" w:rsidRDefault="00EE111B" w:rsidP="00A77EE2">
      <w:pPr>
        <w:spacing w:line="240" w:lineRule="auto"/>
      </w:pPr>
      <w:r>
        <w:separator/>
      </w:r>
    </w:p>
  </w:endnote>
  <w:endnote w:type="continuationSeparator" w:id="0">
    <w:p w14:paraId="24EC5567" w14:textId="77777777" w:rsidR="00EE111B" w:rsidRDefault="00EE111B" w:rsidP="00A77EE2">
      <w:pPr>
        <w:spacing w:line="240" w:lineRule="auto"/>
      </w:pPr>
      <w:r>
        <w:continuationSeparator/>
      </w:r>
    </w:p>
  </w:endnote>
  <w:endnote w:type="continuationNotice" w:id="1">
    <w:p w14:paraId="07699B59" w14:textId="77777777" w:rsidR="00EE111B" w:rsidRDefault="00EE111B">
      <w:pPr>
        <w:spacing w:line="240" w:lineRule="auto"/>
      </w:pPr>
    </w:p>
  </w:endnote>
  <w:endnote w:id="2">
    <w:p w14:paraId="24DF71D4" w14:textId="6A1FB976" w:rsidR="001E13CD" w:rsidRDefault="001E13CD">
      <w:pPr>
        <w:pStyle w:val="EndnoteText"/>
      </w:pPr>
      <w:r>
        <w:rPr>
          <w:rStyle w:val="EndnoteReference"/>
        </w:rPr>
        <w:endnoteRef/>
      </w:r>
      <w:r>
        <w:t xml:space="preserve"> Shipped with Windows Server 2019/2022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cs="Poppins"/>
      </w:rPr>
      <w:id w:val="-1445926726"/>
      <w:docPartObj>
        <w:docPartGallery w:val="Page Numbers (Bottom of Page)"/>
        <w:docPartUnique/>
      </w:docPartObj>
    </w:sdtPr>
    <w:sdtEndPr>
      <w:rPr>
        <w:color w:val="727272" w:themeColor="background1" w:themeShade="7F"/>
        <w:spacing w:val="60"/>
      </w:rPr>
    </w:sdtEndPr>
    <w:sdtContent>
      <w:p w14:paraId="54F101BB" w14:textId="5CBCDFF4" w:rsidR="00D226B2" w:rsidRPr="00D226B2" w:rsidRDefault="00D226B2">
        <w:pPr>
          <w:pStyle w:val="Footer"/>
          <w:pBdr>
            <w:top w:val="single" w:sz="4" w:space="1" w:color="C3C3C3" w:themeColor="background1" w:themeShade="D9"/>
          </w:pBdr>
          <w:jc w:val="right"/>
          <w:rPr>
            <w:rFonts w:cs="Poppins"/>
          </w:rPr>
        </w:pPr>
        <w:r w:rsidRPr="00D226B2">
          <w:rPr>
            <w:rFonts w:cs="Poppins"/>
          </w:rPr>
          <w:fldChar w:fldCharType="begin"/>
        </w:r>
        <w:r w:rsidRPr="00D226B2">
          <w:rPr>
            <w:rFonts w:cs="Poppins"/>
          </w:rPr>
          <w:instrText xml:space="preserve"> PAGE   \* MERGEFORMAT </w:instrText>
        </w:r>
        <w:r w:rsidRPr="00D226B2">
          <w:rPr>
            <w:rFonts w:cs="Poppins"/>
          </w:rPr>
          <w:fldChar w:fldCharType="separate"/>
        </w:r>
        <w:r w:rsidRPr="00D226B2">
          <w:rPr>
            <w:rFonts w:cs="Poppins"/>
            <w:noProof/>
          </w:rPr>
          <w:t>2</w:t>
        </w:r>
        <w:r w:rsidRPr="00D226B2">
          <w:rPr>
            <w:rFonts w:cs="Poppins"/>
            <w:noProof/>
          </w:rPr>
          <w:fldChar w:fldCharType="end"/>
        </w:r>
        <w:r w:rsidRPr="00D226B2">
          <w:rPr>
            <w:rFonts w:cs="Poppins"/>
          </w:rPr>
          <w:t xml:space="preserve"> | </w:t>
        </w:r>
        <w:r w:rsidRPr="00D226B2">
          <w:rPr>
            <w:rFonts w:cs="Poppins"/>
            <w:color w:val="727272" w:themeColor="background1" w:themeShade="7F"/>
            <w:spacing w:val="60"/>
          </w:rPr>
          <w:t>Page</w:t>
        </w:r>
      </w:p>
    </w:sdtContent>
  </w:sdt>
  <w:p w14:paraId="1B0FCBF1" w14:textId="0EF82BB4" w:rsidR="00D226B2" w:rsidRDefault="003C25B6">
    <w:pPr>
      <w:pStyle w:val="Footer"/>
    </w:pPr>
    <w:r>
      <w:t>Last updated</w:t>
    </w:r>
    <w:r w:rsidR="00DD57D5">
      <w:t xml:space="preserve"> </w:t>
    </w:r>
    <w:r>
      <w:t>2025-04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FABE77" w14:textId="77777777" w:rsidR="00EE111B" w:rsidRDefault="00EE111B" w:rsidP="00A77EE2">
      <w:pPr>
        <w:spacing w:line="240" w:lineRule="auto"/>
      </w:pPr>
      <w:r>
        <w:separator/>
      </w:r>
    </w:p>
  </w:footnote>
  <w:footnote w:type="continuationSeparator" w:id="0">
    <w:p w14:paraId="2EA18AB3" w14:textId="77777777" w:rsidR="00EE111B" w:rsidRDefault="00EE111B" w:rsidP="00A77EE2">
      <w:pPr>
        <w:spacing w:line="240" w:lineRule="auto"/>
      </w:pPr>
      <w:r>
        <w:continuationSeparator/>
      </w:r>
    </w:p>
  </w:footnote>
  <w:footnote w:type="continuationNotice" w:id="1">
    <w:p w14:paraId="31A62586" w14:textId="77777777" w:rsidR="00EE111B" w:rsidRDefault="00EE111B">
      <w:pPr>
        <w:spacing w:line="240" w:lineRule="auto"/>
      </w:pPr>
    </w:p>
  </w:footnote>
  <w:footnote w:id="2">
    <w:p w14:paraId="04BCE00E" w14:textId="1039C87C" w:rsidR="00572BCC" w:rsidRDefault="00572BCC">
      <w:pPr>
        <w:pStyle w:val="FootnoteText"/>
      </w:pPr>
      <w:r>
        <w:rPr>
          <w:rStyle w:val="FootnoteReference"/>
        </w:rPr>
        <w:footnoteRef/>
      </w:r>
      <w:r>
        <w:t xml:space="preserve"> These permissions are granted during install, but may be overridden by Group Policy</w:t>
      </w:r>
    </w:p>
  </w:footnote>
  <w:footnote w:id="3">
    <w:p w14:paraId="383EF087" w14:textId="4AC0D893" w:rsidR="00572BCC" w:rsidRDefault="00572BC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D0801">
        <w:rPr>
          <w:rFonts w:cs="Poppins"/>
        </w:rPr>
        <w:t>This is done as a part of the installation if using Windows Defender</w:t>
      </w:r>
    </w:p>
  </w:footnote>
  <w:footnote w:id="4">
    <w:p w14:paraId="22F666AE" w14:textId="3B5C0A26" w:rsidR="00572BCC" w:rsidRDefault="00572BC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D0801">
        <w:rPr>
          <w:rFonts w:cs="Poppins"/>
        </w:rPr>
        <w:t>These ports are opened as a part of the installation</w:t>
      </w:r>
      <w:r>
        <w:rPr>
          <w:rFonts w:cs="Poppins"/>
        </w:rPr>
        <w:t xml:space="preserve"> process</w:t>
      </w:r>
      <w:r w:rsidRPr="002D0801">
        <w:rPr>
          <w:rFonts w:cs="Poppins"/>
        </w:rPr>
        <w:t xml:space="preserve"> if using Windows Defender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41856"/>
    <w:multiLevelType w:val="hybridMultilevel"/>
    <w:tmpl w:val="96083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E7F55"/>
    <w:multiLevelType w:val="multilevel"/>
    <w:tmpl w:val="4DDEC27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4A974545"/>
    <w:multiLevelType w:val="multilevel"/>
    <w:tmpl w:val="A7B6845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E5E3972"/>
    <w:multiLevelType w:val="hybridMultilevel"/>
    <w:tmpl w:val="208AB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441479">
    <w:abstractNumId w:val="3"/>
  </w:num>
  <w:num w:numId="2" w16cid:durableId="1224488658">
    <w:abstractNumId w:val="2"/>
  </w:num>
  <w:num w:numId="3" w16cid:durableId="367610968">
    <w:abstractNumId w:val="1"/>
  </w:num>
  <w:num w:numId="4" w16cid:durableId="2008555706">
    <w:abstractNumId w:val="0"/>
  </w:num>
  <w:num w:numId="5" w16cid:durableId="1849363791">
    <w:abstractNumId w:val="2"/>
  </w:num>
  <w:num w:numId="6" w16cid:durableId="1582519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UwNza0MDMysjQ1MTdT0lEKTi0uzszPAykwrgUAjmz/RywAAAA="/>
  </w:docVars>
  <w:rsids>
    <w:rsidRoot w:val="00D226B2"/>
    <w:rsid w:val="00001BD0"/>
    <w:rsid w:val="00004A2F"/>
    <w:rsid w:val="00004E7C"/>
    <w:rsid w:val="00014C66"/>
    <w:rsid w:val="00017868"/>
    <w:rsid w:val="00020D6C"/>
    <w:rsid w:val="000237C9"/>
    <w:rsid w:val="0002549A"/>
    <w:rsid w:val="000261FE"/>
    <w:rsid w:val="0003005F"/>
    <w:rsid w:val="00032B8B"/>
    <w:rsid w:val="000457EA"/>
    <w:rsid w:val="000571F2"/>
    <w:rsid w:val="00060ABD"/>
    <w:rsid w:val="00060CAB"/>
    <w:rsid w:val="000627DC"/>
    <w:rsid w:val="000637A2"/>
    <w:rsid w:val="000674FD"/>
    <w:rsid w:val="0007501B"/>
    <w:rsid w:val="00084287"/>
    <w:rsid w:val="00087F31"/>
    <w:rsid w:val="000901B9"/>
    <w:rsid w:val="000908CE"/>
    <w:rsid w:val="00093916"/>
    <w:rsid w:val="00095A30"/>
    <w:rsid w:val="000A0E56"/>
    <w:rsid w:val="000A1656"/>
    <w:rsid w:val="000A5DE5"/>
    <w:rsid w:val="000A7807"/>
    <w:rsid w:val="000B0E54"/>
    <w:rsid w:val="000B3798"/>
    <w:rsid w:val="000B7884"/>
    <w:rsid w:val="000C3411"/>
    <w:rsid w:val="000C5514"/>
    <w:rsid w:val="000C607F"/>
    <w:rsid w:val="000D1DBA"/>
    <w:rsid w:val="000D32BC"/>
    <w:rsid w:val="000D5793"/>
    <w:rsid w:val="000E7DC7"/>
    <w:rsid w:val="000F0B69"/>
    <w:rsid w:val="000F5FFE"/>
    <w:rsid w:val="000F7C0C"/>
    <w:rsid w:val="00100869"/>
    <w:rsid w:val="001068BF"/>
    <w:rsid w:val="00112BCD"/>
    <w:rsid w:val="001133CA"/>
    <w:rsid w:val="0011785B"/>
    <w:rsid w:val="0012146B"/>
    <w:rsid w:val="001228B9"/>
    <w:rsid w:val="00136432"/>
    <w:rsid w:val="0013698D"/>
    <w:rsid w:val="00137166"/>
    <w:rsid w:val="0014488B"/>
    <w:rsid w:val="00144D52"/>
    <w:rsid w:val="0014546C"/>
    <w:rsid w:val="00147A6D"/>
    <w:rsid w:val="00153CD5"/>
    <w:rsid w:val="00161502"/>
    <w:rsid w:val="00165297"/>
    <w:rsid w:val="00172EB5"/>
    <w:rsid w:val="001761A2"/>
    <w:rsid w:val="001775D0"/>
    <w:rsid w:val="00180BD1"/>
    <w:rsid w:val="001846E2"/>
    <w:rsid w:val="0018687F"/>
    <w:rsid w:val="001904DF"/>
    <w:rsid w:val="00193561"/>
    <w:rsid w:val="001948E6"/>
    <w:rsid w:val="00195F0E"/>
    <w:rsid w:val="001970A0"/>
    <w:rsid w:val="001A34DE"/>
    <w:rsid w:val="001B22ED"/>
    <w:rsid w:val="001B2BDA"/>
    <w:rsid w:val="001B31BC"/>
    <w:rsid w:val="001B5980"/>
    <w:rsid w:val="001E13CD"/>
    <w:rsid w:val="001E1DE4"/>
    <w:rsid w:val="001E663C"/>
    <w:rsid w:val="001F1410"/>
    <w:rsid w:val="001F54D6"/>
    <w:rsid w:val="001F6E48"/>
    <w:rsid w:val="00200210"/>
    <w:rsid w:val="002035C6"/>
    <w:rsid w:val="00204D7A"/>
    <w:rsid w:val="00204F60"/>
    <w:rsid w:val="00205601"/>
    <w:rsid w:val="00211B68"/>
    <w:rsid w:val="00214A5B"/>
    <w:rsid w:val="00220B97"/>
    <w:rsid w:val="00221888"/>
    <w:rsid w:val="00221B92"/>
    <w:rsid w:val="0023084A"/>
    <w:rsid w:val="00235E67"/>
    <w:rsid w:val="002409D5"/>
    <w:rsid w:val="0024246F"/>
    <w:rsid w:val="00247A83"/>
    <w:rsid w:val="00247DF0"/>
    <w:rsid w:val="0025296B"/>
    <w:rsid w:val="002540EC"/>
    <w:rsid w:val="0026336F"/>
    <w:rsid w:val="00267CE7"/>
    <w:rsid w:val="002701D3"/>
    <w:rsid w:val="0027372F"/>
    <w:rsid w:val="00281723"/>
    <w:rsid w:val="00283F49"/>
    <w:rsid w:val="00286B44"/>
    <w:rsid w:val="002915ED"/>
    <w:rsid w:val="00292E02"/>
    <w:rsid w:val="00293110"/>
    <w:rsid w:val="0029409F"/>
    <w:rsid w:val="00296539"/>
    <w:rsid w:val="00297734"/>
    <w:rsid w:val="002A0DCA"/>
    <w:rsid w:val="002A0EBA"/>
    <w:rsid w:val="002A1CAC"/>
    <w:rsid w:val="002A5E5C"/>
    <w:rsid w:val="002B51F4"/>
    <w:rsid w:val="002B715C"/>
    <w:rsid w:val="002B7AB1"/>
    <w:rsid w:val="002C2AB1"/>
    <w:rsid w:val="002C572D"/>
    <w:rsid w:val="002C6531"/>
    <w:rsid w:val="002D2275"/>
    <w:rsid w:val="002D6A79"/>
    <w:rsid w:val="002D6E63"/>
    <w:rsid w:val="002E2895"/>
    <w:rsid w:val="002E2B10"/>
    <w:rsid w:val="002E2DFF"/>
    <w:rsid w:val="002F1262"/>
    <w:rsid w:val="002F6237"/>
    <w:rsid w:val="002F7C9A"/>
    <w:rsid w:val="00304FAD"/>
    <w:rsid w:val="00306878"/>
    <w:rsid w:val="00311176"/>
    <w:rsid w:val="003111F9"/>
    <w:rsid w:val="003144BF"/>
    <w:rsid w:val="00314D5D"/>
    <w:rsid w:val="00317EE3"/>
    <w:rsid w:val="00320EFE"/>
    <w:rsid w:val="00326F6A"/>
    <w:rsid w:val="00332CBB"/>
    <w:rsid w:val="00334182"/>
    <w:rsid w:val="003528A6"/>
    <w:rsid w:val="0035386D"/>
    <w:rsid w:val="00355E61"/>
    <w:rsid w:val="003562F5"/>
    <w:rsid w:val="00356811"/>
    <w:rsid w:val="00356853"/>
    <w:rsid w:val="00361E2D"/>
    <w:rsid w:val="00362B8F"/>
    <w:rsid w:val="003637DA"/>
    <w:rsid w:val="0036724F"/>
    <w:rsid w:val="0036738C"/>
    <w:rsid w:val="00371192"/>
    <w:rsid w:val="003731C5"/>
    <w:rsid w:val="00373AF0"/>
    <w:rsid w:val="00375417"/>
    <w:rsid w:val="003769D0"/>
    <w:rsid w:val="00383A6B"/>
    <w:rsid w:val="0038427D"/>
    <w:rsid w:val="00390C9B"/>
    <w:rsid w:val="00392553"/>
    <w:rsid w:val="003936D1"/>
    <w:rsid w:val="003A2E39"/>
    <w:rsid w:val="003A3875"/>
    <w:rsid w:val="003A534B"/>
    <w:rsid w:val="003B0A5D"/>
    <w:rsid w:val="003B1625"/>
    <w:rsid w:val="003B2697"/>
    <w:rsid w:val="003C0CBC"/>
    <w:rsid w:val="003C25B6"/>
    <w:rsid w:val="003D0316"/>
    <w:rsid w:val="003D7E47"/>
    <w:rsid w:val="003E16E0"/>
    <w:rsid w:val="003E37C7"/>
    <w:rsid w:val="003F0FD6"/>
    <w:rsid w:val="004005BE"/>
    <w:rsid w:val="004050E2"/>
    <w:rsid w:val="004076AA"/>
    <w:rsid w:val="004111D5"/>
    <w:rsid w:val="00416DE2"/>
    <w:rsid w:val="00425BB5"/>
    <w:rsid w:val="00430799"/>
    <w:rsid w:val="004326AA"/>
    <w:rsid w:val="004373EE"/>
    <w:rsid w:val="004406BF"/>
    <w:rsid w:val="00447F86"/>
    <w:rsid w:val="00454719"/>
    <w:rsid w:val="00454DE4"/>
    <w:rsid w:val="00465C0B"/>
    <w:rsid w:val="00466977"/>
    <w:rsid w:val="004675C8"/>
    <w:rsid w:val="00471AD7"/>
    <w:rsid w:val="00471BC3"/>
    <w:rsid w:val="00474C98"/>
    <w:rsid w:val="00493134"/>
    <w:rsid w:val="00493C72"/>
    <w:rsid w:val="004946D2"/>
    <w:rsid w:val="004A1E72"/>
    <w:rsid w:val="004A71B9"/>
    <w:rsid w:val="004B6219"/>
    <w:rsid w:val="004E1B31"/>
    <w:rsid w:val="004E29FF"/>
    <w:rsid w:val="004F5165"/>
    <w:rsid w:val="004F65A7"/>
    <w:rsid w:val="00501542"/>
    <w:rsid w:val="00504E6A"/>
    <w:rsid w:val="00505B11"/>
    <w:rsid w:val="0050702F"/>
    <w:rsid w:val="00510CF8"/>
    <w:rsid w:val="0051300B"/>
    <w:rsid w:val="005220D0"/>
    <w:rsid w:val="005266CF"/>
    <w:rsid w:val="00530771"/>
    <w:rsid w:val="005315B7"/>
    <w:rsid w:val="00532CEA"/>
    <w:rsid w:val="00537A82"/>
    <w:rsid w:val="00541F5B"/>
    <w:rsid w:val="005432E0"/>
    <w:rsid w:val="00552E51"/>
    <w:rsid w:val="00556C0F"/>
    <w:rsid w:val="00561A3C"/>
    <w:rsid w:val="00562DDE"/>
    <w:rsid w:val="00566000"/>
    <w:rsid w:val="00572BCC"/>
    <w:rsid w:val="00573123"/>
    <w:rsid w:val="005737F2"/>
    <w:rsid w:val="005828FA"/>
    <w:rsid w:val="00585E1C"/>
    <w:rsid w:val="0059247C"/>
    <w:rsid w:val="005A2ECB"/>
    <w:rsid w:val="005A3FF4"/>
    <w:rsid w:val="005B20FB"/>
    <w:rsid w:val="005B2368"/>
    <w:rsid w:val="005B30C8"/>
    <w:rsid w:val="005B358F"/>
    <w:rsid w:val="005B4684"/>
    <w:rsid w:val="005B53E2"/>
    <w:rsid w:val="005B6755"/>
    <w:rsid w:val="005B6974"/>
    <w:rsid w:val="005C1822"/>
    <w:rsid w:val="005D375B"/>
    <w:rsid w:val="005E1A46"/>
    <w:rsid w:val="005E247C"/>
    <w:rsid w:val="005E4AC7"/>
    <w:rsid w:val="005E4D5B"/>
    <w:rsid w:val="005F776F"/>
    <w:rsid w:val="006146F4"/>
    <w:rsid w:val="00617D76"/>
    <w:rsid w:val="006200B6"/>
    <w:rsid w:val="00624881"/>
    <w:rsid w:val="0062490E"/>
    <w:rsid w:val="0062718F"/>
    <w:rsid w:val="006323D7"/>
    <w:rsid w:val="00632AC6"/>
    <w:rsid w:val="00632D85"/>
    <w:rsid w:val="006337E6"/>
    <w:rsid w:val="00634895"/>
    <w:rsid w:val="00635BA4"/>
    <w:rsid w:val="0064183F"/>
    <w:rsid w:val="00647F13"/>
    <w:rsid w:val="00656AF6"/>
    <w:rsid w:val="00656E75"/>
    <w:rsid w:val="00661CD5"/>
    <w:rsid w:val="00662034"/>
    <w:rsid w:val="0067224B"/>
    <w:rsid w:val="00673611"/>
    <w:rsid w:val="0068297D"/>
    <w:rsid w:val="006866BD"/>
    <w:rsid w:val="00693BF4"/>
    <w:rsid w:val="006A21F9"/>
    <w:rsid w:val="006A2BEB"/>
    <w:rsid w:val="006A6B25"/>
    <w:rsid w:val="006B0931"/>
    <w:rsid w:val="006B1559"/>
    <w:rsid w:val="006B3F98"/>
    <w:rsid w:val="006B4510"/>
    <w:rsid w:val="006B60FE"/>
    <w:rsid w:val="006B6B56"/>
    <w:rsid w:val="006C1000"/>
    <w:rsid w:val="006C1586"/>
    <w:rsid w:val="006D0173"/>
    <w:rsid w:val="006D64EE"/>
    <w:rsid w:val="006E244B"/>
    <w:rsid w:val="006E491B"/>
    <w:rsid w:val="006E60FF"/>
    <w:rsid w:val="006F23B6"/>
    <w:rsid w:val="006F3573"/>
    <w:rsid w:val="00716388"/>
    <w:rsid w:val="007166F6"/>
    <w:rsid w:val="00717A9B"/>
    <w:rsid w:val="007318C9"/>
    <w:rsid w:val="00732A06"/>
    <w:rsid w:val="00736515"/>
    <w:rsid w:val="00752FA4"/>
    <w:rsid w:val="00755B36"/>
    <w:rsid w:val="007569BF"/>
    <w:rsid w:val="00762544"/>
    <w:rsid w:val="00764924"/>
    <w:rsid w:val="00766A4D"/>
    <w:rsid w:val="00771615"/>
    <w:rsid w:val="00774E2B"/>
    <w:rsid w:val="007750F1"/>
    <w:rsid w:val="0079539F"/>
    <w:rsid w:val="007967F3"/>
    <w:rsid w:val="007A30EF"/>
    <w:rsid w:val="007A4CEF"/>
    <w:rsid w:val="007A5E07"/>
    <w:rsid w:val="007A7C31"/>
    <w:rsid w:val="007C6F2E"/>
    <w:rsid w:val="007C7847"/>
    <w:rsid w:val="007D0DD1"/>
    <w:rsid w:val="007D0EFC"/>
    <w:rsid w:val="007D26BA"/>
    <w:rsid w:val="007D4588"/>
    <w:rsid w:val="007D6B7B"/>
    <w:rsid w:val="007E1BB2"/>
    <w:rsid w:val="007E3754"/>
    <w:rsid w:val="007E73A3"/>
    <w:rsid w:val="007F0335"/>
    <w:rsid w:val="007F20E1"/>
    <w:rsid w:val="007F267F"/>
    <w:rsid w:val="00801EAD"/>
    <w:rsid w:val="00803DD7"/>
    <w:rsid w:val="0081519D"/>
    <w:rsid w:val="00826AFD"/>
    <w:rsid w:val="00826BD6"/>
    <w:rsid w:val="0083131B"/>
    <w:rsid w:val="008353FC"/>
    <w:rsid w:val="008372FC"/>
    <w:rsid w:val="008459C1"/>
    <w:rsid w:val="0084730D"/>
    <w:rsid w:val="008475FF"/>
    <w:rsid w:val="00852F6C"/>
    <w:rsid w:val="00856922"/>
    <w:rsid w:val="0085702A"/>
    <w:rsid w:val="00874FAD"/>
    <w:rsid w:val="00891718"/>
    <w:rsid w:val="00893E8A"/>
    <w:rsid w:val="00894F44"/>
    <w:rsid w:val="008B0174"/>
    <w:rsid w:val="008B2664"/>
    <w:rsid w:val="008B26DB"/>
    <w:rsid w:val="008B74AF"/>
    <w:rsid w:val="008B796F"/>
    <w:rsid w:val="008C4726"/>
    <w:rsid w:val="008C7F80"/>
    <w:rsid w:val="008D091A"/>
    <w:rsid w:val="008D141B"/>
    <w:rsid w:val="008D735C"/>
    <w:rsid w:val="008E5CE7"/>
    <w:rsid w:val="008E796C"/>
    <w:rsid w:val="008F381F"/>
    <w:rsid w:val="009031FE"/>
    <w:rsid w:val="00903FF5"/>
    <w:rsid w:val="00905291"/>
    <w:rsid w:val="00907523"/>
    <w:rsid w:val="00913187"/>
    <w:rsid w:val="00920709"/>
    <w:rsid w:val="00933B37"/>
    <w:rsid w:val="00933E59"/>
    <w:rsid w:val="009361F2"/>
    <w:rsid w:val="00937894"/>
    <w:rsid w:val="00941C5A"/>
    <w:rsid w:val="00944FDC"/>
    <w:rsid w:val="009505E9"/>
    <w:rsid w:val="009521C7"/>
    <w:rsid w:val="00953C9D"/>
    <w:rsid w:val="009545ED"/>
    <w:rsid w:val="009569DA"/>
    <w:rsid w:val="00961180"/>
    <w:rsid w:val="009622B8"/>
    <w:rsid w:val="009628DB"/>
    <w:rsid w:val="00962F87"/>
    <w:rsid w:val="00965530"/>
    <w:rsid w:val="0096607E"/>
    <w:rsid w:val="009718CC"/>
    <w:rsid w:val="00974B25"/>
    <w:rsid w:val="00982639"/>
    <w:rsid w:val="00982AE6"/>
    <w:rsid w:val="00984CEE"/>
    <w:rsid w:val="00991447"/>
    <w:rsid w:val="00991AEC"/>
    <w:rsid w:val="0099754D"/>
    <w:rsid w:val="009A2841"/>
    <w:rsid w:val="009A34F1"/>
    <w:rsid w:val="009A609C"/>
    <w:rsid w:val="009A79D8"/>
    <w:rsid w:val="009B6151"/>
    <w:rsid w:val="009B6A30"/>
    <w:rsid w:val="009B6E99"/>
    <w:rsid w:val="009B6FB2"/>
    <w:rsid w:val="009C7323"/>
    <w:rsid w:val="009D01EA"/>
    <w:rsid w:val="009D275E"/>
    <w:rsid w:val="009D3048"/>
    <w:rsid w:val="009D3D33"/>
    <w:rsid w:val="009D661B"/>
    <w:rsid w:val="009E32D1"/>
    <w:rsid w:val="009E5A16"/>
    <w:rsid w:val="009F47E1"/>
    <w:rsid w:val="009F64F3"/>
    <w:rsid w:val="00A05829"/>
    <w:rsid w:val="00A1004D"/>
    <w:rsid w:val="00A14FF5"/>
    <w:rsid w:val="00A15163"/>
    <w:rsid w:val="00A151FA"/>
    <w:rsid w:val="00A17A15"/>
    <w:rsid w:val="00A22789"/>
    <w:rsid w:val="00A2563E"/>
    <w:rsid w:val="00A25DD3"/>
    <w:rsid w:val="00A26694"/>
    <w:rsid w:val="00A313B2"/>
    <w:rsid w:val="00A4082F"/>
    <w:rsid w:val="00A43B34"/>
    <w:rsid w:val="00A461F9"/>
    <w:rsid w:val="00A47A58"/>
    <w:rsid w:val="00A505C9"/>
    <w:rsid w:val="00A53247"/>
    <w:rsid w:val="00A63505"/>
    <w:rsid w:val="00A63ABB"/>
    <w:rsid w:val="00A67DFA"/>
    <w:rsid w:val="00A76167"/>
    <w:rsid w:val="00A77EE2"/>
    <w:rsid w:val="00A91BEB"/>
    <w:rsid w:val="00A92F78"/>
    <w:rsid w:val="00A93D1E"/>
    <w:rsid w:val="00A96C9F"/>
    <w:rsid w:val="00A97A34"/>
    <w:rsid w:val="00AA2967"/>
    <w:rsid w:val="00AA2BD0"/>
    <w:rsid w:val="00AA652B"/>
    <w:rsid w:val="00AB1405"/>
    <w:rsid w:val="00AB4887"/>
    <w:rsid w:val="00AB4ADD"/>
    <w:rsid w:val="00AD160A"/>
    <w:rsid w:val="00AE19E5"/>
    <w:rsid w:val="00AE21A0"/>
    <w:rsid w:val="00AE3061"/>
    <w:rsid w:val="00AE6967"/>
    <w:rsid w:val="00AF0CD8"/>
    <w:rsid w:val="00AF5ECC"/>
    <w:rsid w:val="00B02600"/>
    <w:rsid w:val="00B02688"/>
    <w:rsid w:val="00B02C08"/>
    <w:rsid w:val="00B035F8"/>
    <w:rsid w:val="00B07034"/>
    <w:rsid w:val="00B077C8"/>
    <w:rsid w:val="00B07BDD"/>
    <w:rsid w:val="00B139A4"/>
    <w:rsid w:val="00B26157"/>
    <w:rsid w:val="00B35C1A"/>
    <w:rsid w:val="00B36344"/>
    <w:rsid w:val="00B414B9"/>
    <w:rsid w:val="00B41F03"/>
    <w:rsid w:val="00B44827"/>
    <w:rsid w:val="00B5155A"/>
    <w:rsid w:val="00B540C7"/>
    <w:rsid w:val="00B54323"/>
    <w:rsid w:val="00B55A8B"/>
    <w:rsid w:val="00B56370"/>
    <w:rsid w:val="00B57759"/>
    <w:rsid w:val="00B60303"/>
    <w:rsid w:val="00B6123E"/>
    <w:rsid w:val="00B64258"/>
    <w:rsid w:val="00B65574"/>
    <w:rsid w:val="00B743F5"/>
    <w:rsid w:val="00B75393"/>
    <w:rsid w:val="00B761D6"/>
    <w:rsid w:val="00B825D2"/>
    <w:rsid w:val="00B87A95"/>
    <w:rsid w:val="00B9433D"/>
    <w:rsid w:val="00BA1D5C"/>
    <w:rsid w:val="00BA1F56"/>
    <w:rsid w:val="00BA6BCC"/>
    <w:rsid w:val="00BD0CC5"/>
    <w:rsid w:val="00BD170D"/>
    <w:rsid w:val="00BD53A1"/>
    <w:rsid w:val="00BE430A"/>
    <w:rsid w:val="00BE737A"/>
    <w:rsid w:val="00BF2517"/>
    <w:rsid w:val="00C00E2F"/>
    <w:rsid w:val="00C01831"/>
    <w:rsid w:val="00C039B8"/>
    <w:rsid w:val="00C0522E"/>
    <w:rsid w:val="00C074F7"/>
    <w:rsid w:val="00C119AF"/>
    <w:rsid w:val="00C1511C"/>
    <w:rsid w:val="00C15E30"/>
    <w:rsid w:val="00C170BF"/>
    <w:rsid w:val="00C21F5A"/>
    <w:rsid w:val="00C244C0"/>
    <w:rsid w:val="00C4514E"/>
    <w:rsid w:val="00C45A18"/>
    <w:rsid w:val="00C472CA"/>
    <w:rsid w:val="00C50DF1"/>
    <w:rsid w:val="00C51CD7"/>
    <w:rsid w:val="00C54177"/>
    <w:rsid w:val="00C6387A"/>
    <w:rsid w:val="00C67841"/>
    <w:rsid w:val="00C730FE"/>
    <w:rsid w:val="00C73A91"/>
    <w:rsid w:val="00C81816"/>
    <w:rsid w:val="00C84053"/>
    <w:rsid w:val="00C850D3"/>
    <w:rsid w:val="00C91E6E"/>
    <w:rsid w:val="00C9469F"/>
    <w:rsid w:val="00CB2C9D"/>
    <w:rsid w:val="00CB3C6B"/>
    <w:rsid w:val="00CC7416"/>
    <w:rsid w:val="00CC7D04"/>
    <w:rsid w:val="00CD4271"/>
    <w:rsid w:val="00CD7C8E"/>
    <w:rsid w:val="00CE06E1"/>
    <w:rsid w:val="00CE0BF6"/>
    <w:rsid w:val="00CE457D"/>
    <w:rsid w:val="00CE6FC5"/>
    <w:rsid w:val="00CF1166"/>
    <w:rsid w:val="00CF2132"/>
    <w:rsid w:val="00CF28B4"/>
    <w:rsid w:val="00D00547"/>
    <w:rsid w:val="00D0214E"/>
    <w:rsid w:val="00D022AE"/>
    <w:rsid w:val="00D0437C"/>
    <w:rsid w:val="00D04BCC"/>
    <w:rsid w:val="00D10556"/>
    <w:rsid w:val="00D143BC"/>
    <w:rsid w:val="00D226B2"/>
    <w:rsid w:val="00D23693"/>
    <w:rsid w:val="00D26DCF"/>
    <w:rsid w:val="00D30C72"/>
    <w:rsid w:val="00D32795"/>
    <w:rsid w:val="00D42889"/>
    <w:rsid w:val="00D47642"/>
    <w:rsid w:val="00D50F7F"/>
    <w:rsid w:val="00D53094"/>
    <w:rsid w:val="00D55872"/>
    <w:rsid w:val="00D55CF8"/>
    <w:rsid w:val="00D55FBD"/>
    <w:rsid w:val="00D6005B"/>
    <w:rsid w:val="00D710EF"/>
    <w:rsid w:val="00D72B3D"/>
    <w:rsid w:val="00D82264"/>
    <w:rsid w:val="00D901A7"/>
    <w:rsid w:val="00D902C6"/>
    <w:rsid w:val="00D903F3"/>
    <w:rsid w:val="00DA2B4B"/>
    <w:rsid w:val="00DA34FC"/>
    <w:rsid w:val="00DA4F39"/>
    <w:rsid w:val="00DB5ED5"/>
    <w:rsid w:val="00DC2998"/>
    <w:rsid w:val="00DC5E44"/>
    <w:rsid w:val="00DD36D2"/>
    <w:rsid w:val="00DD57D5"/>
    <w:rsid w:val="00DE64A3"/>
    <w:rsid w:val="00DF4EC8"/>
    <w:rsid w:val="00E0041B"/>
    <w:rsid w:val="00E0154C"/>
    <w:rsid w:val="00E02808"/>
    <w:rsid w:val="00E03542"/>
    <w:rsid w:val="00E12AB4"/>
    <w:rsid w:val="00E162AD"/>
    <w:rsid w:val="00E22721"/>
    <w:rsid w:val="00E241A4"/>
    <w:rsid w:val="00E244B2"/>
    <w:rsid w:val="00E247E1"/>
    <w:rsid w:val="00E3381C"/>
    <w:rsid w:val="00E36812"/>
    <w:rsid w:val="00E4029C"/>
    <w:rsid w:val="00E41259"/>
    <w:rsid w:val="00E41C65"/>
    <w:rsid w:val="00E442AE"/>
    <w:rsid w:val="00E47D23"/>
    <w:rsid w:val="00E533E0"/>
    <w:rsid w:val="00E55F89"/>
    <w:rsid w:val="00E636F0"/>
    <w:rsid w:val="00E669F5"/>
    <w:rsid w:val="00E74703"/>
    <w:rsid w:val="00E81E74"/>
    <w:rsid w:val="00E83362"/>
    <w:rsid w:val="00E846AB"/>
    <w:rsid w:val="00E91E3A"/>
    <w:rsid w:val="00E94320"/>
    <w:rsid w:val="00E967CF"/>
    <w:rsid w:val="00EA35E1"/>
    <w:rsid w:val="00EA3D46"/>
    <w:rsid w:val="00EA772E"/>
    <w:rsid w:val="00EB6D87"/>
    <w:rsid w:val="00EC2297"/>
    <w:rsid w:val="00EC3705"/>
    <w:rsid w:val="00EC7F2E"/>
    <w:rsid w:val="00ED24E8"/>
    <w:rsid w:val="00ED29E3"/>
    <w:rsid w:val="00ED3795"/>
    <w:rsid w:val="00ED6B25"/>
    <w:rsid w:val="00EE111B"/>
    <w:rsid w:val="00EE4786"/>
    <w:rsid w:val="00EE76FC"/>
    <w:rsid w:val="00EF2097"/>
    <w:rsid w:val="00F0192E"/>
    <w:rsid w:val="00F02132"/>
    <w:rsid w:val="00F04758"/>
    <w:rsid w:val="00F051C9"/>
    <w:rsid w:val="00F0615B"/>
    <w:rsid w:val="00F07CF6"/>
    <w:rsid w:val="00F11EB1"/>
    <w:rsid w:val="00F142D9"/>
    <w:rsid w:val="00F261FB"/>
    <w:rsid w:val="00F26365"/>
    <w:rsid w:val="00F27AE5"/>
    <w:rsid w:val="00F324E3"/>
    <w:rsid w:val="00F32EFC"/>
    <w:rsid w:val="00F330E2"/>
    <w:rsid w:val="00F339C9"/>
    <w:rsid w:val="00F364E9"/>
    <w:rsid w:val="00F41CB6"/>
    <w:rsid w:val="00F41DA7"/>
    <w:rsid w:val="00F4326D"/>
    <w:rsid w:val="00F447B8"/>
    <w:rsid w:val="00F44AF0"/>
    <w:rsid w:val="00F62A68"/>
    <w:rsid w:val="00F6527E"/>
    <w:rsid w:val="00F66A56"/>
    <w:rsid w:val="00F67C00"/>
    <w:rsid w:val="00F709F2"/>
    <w:rsid w:val="00F846D3"/>
    <w:rsid w:val="00F86CB2"/>
    <w:rsid w:val="00F931C7"/>
    <w:rsid w:val="00F93B9A"/>
    <w:rsid w:val="00F93DD3"/>
    <w:rsid w:val="00FA0609"/>
    <w:rsid w:val="00FA152B"/>
    <w:rsid w:val="00FA3103"/>
    <w:rsid w:val="00FA4596"/>
    <w:rsid w:val="00FA50F8"/>
    <w:rsid w:val="00FB6695"/>
    <w:rsid w:val="00FB7761"/>
    <w:rsid w:val="00FC3571"/>
    <w:rsid w:val="00FC691D"/>
    <w:rsid w:val="00FC759C"/>
    <w:rsid w:val="00FD2B8F"/>
    <w:rsid w:val="00FD31C9"/>
    <w:rsid w:val="00FD37E8"/>
    <w:rsid w:val="00FD392A"/>
    <w:rsid w:val="00FE1B79"/>
    <w:rsid w:val="00FE2711"/>
    <w:rsid w:val="00FE7DD0"/>
    <w:rsid w:val="00FE7FCF"/>
    <w:rsid w:val="00FF2A62"/>
    <w:rsid w:val="00FF732B"/>
    <w:rsid w:val="2D43F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8D02BC"/>
  <w15:chartTrackingRefBased/>
  <w15:docId w15:val="{7E9DCF5B-69F1-4FC3-970E-98DC9D32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CF1166"/>
    <w:pPr>
      <w:spacing w:after="0"/>
    </w:pPr>
    <w:rPr>
      <w:rFonts w:ascii="Poppins" w:hAnsi="Poppins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454DE4"/>
    <w:pPr>
      <w:keepNext/>
      <w:keepLines/>
      <w:pageBreakBefore/>
      <w:numPr>
        <w:numId w:val="2"/>
      </w:numPr>
      <w:spacing w:before="240"/>
      <w:outlineLvl w:val="0"/>
    </w:pPr>
    <w:rPr>
      <w:rFonts w:eastAsiaTheme="majorEastAsia" w:cstheme="majorBidi"/>
      <w:b/>
      <w:color w:val="282864"/>
      <w:sz w:val="48"/>
      <w:szCs w:val="32"/>
    </w:rPr>
  </w:style>
  <w:style w:type="paragraph" w:styleId="Heading2">
    <w:name w:val="heading 2"/>
    <w:aliases w:val="Sub-heading 1"/>
    <w:basedOn w:val="Heading1"/>
    <w:next w:val="Normal"/>
    <w:link w:val="Heading2Char"/>
    <w:uiPriority w:val="3"/>
    <w:qFormat/>
    <w:rsid w:val="00635BA4"/>
    <w:pPr>
      <w:pageBreakBefore w:val="0"/>
      <w:numPr>
        <w:ilvl w:val="1"/>
      </w:numPr>
      <w:outlineLvl w:val="1"/>
    </w:pPr>
    <w:rPr>
      <w:sz w:val="40"/>
      <w:szCs w:val="40"/>
    </w:rPr>
  </w:style>
  <w:style w:type="paragraph" w:styleId="Heading3">
    <w:name w:val="heading 3"/>
    <w:aliases w:val="Sub-heading 2"/>
    <w:basedOn w:val="Normal"/>
    <w:next w:val="Normal"/>
    <w:link w:val="Heading3Char"/>
    <w:uiPriority w:val="4"/>
    <w:qFormat/>
    <w:rsid w:val="00454DE4"/>
    <w:pPr>
      <w:keepNext/>
      <w:keepLines/>
      <w:spacing w:before="40"/>
      <w:outlineLvl w:val="2"/>
    </w:pPr>
    <w:rPr>
      <w:rFonts w:ascii="Poppins SemiBold" w:eastAsiaTheme="majorEastAsia" w:hAnsi="Poppins SemiBold" w:cstheme="majorBidi"/>
      <w:color w:val="282864"/>
      <w:sz w:val="36"/>
      <w:szCs w:val="24"/>
    </w:rPr>
  </w:style>
  <w:style w:type="paragraph" w:styleId="Heading4">
    <w:name w:val="heading 4"/>
    <w:aliases w:val="Sub-heading 3"/>
    <w:basedOn w:val="Normal"/>
    <w:next w:val="Normal"/>
    <w:link w:val="Heading4Char"/>
    <w:uiPriority w:val="5"/>
    <w:qFormat/>
    <w:rsid w:val="00454DE4"/>
    <w:pPr>
      <w:keepNext/>
      <w:keepLines/>
      <w:spacing w:before="40"/>
      <w:outlineLvl w:val="3"/>
    </w:pPr>
    <w:rPr>
      <w:rFonts w:eastAsiaTheme="majorEastAsia" w:cstheme="majorBidi"/>
      <w:iCs/>
      <w:color w:val="282864"/>
      <w:sz w:val="32"/>
    </w:rPr>
  </w:style>
  <w:style w:type="paragraph" w:styleId="Heading5">
    <w:name w:val="heading 5"/>
    <w:basedOn w:val="Normal"/>
    <w:next w:val="Normal"/>
    <w:link w:val="Heading5Char"/>
    <w:uiPriority w:val="9"/>
    <w:rsid w:val="00AD160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E1E4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D160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4143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D160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4143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D160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38388C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D160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38388C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77EE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7AC9" w:themeColor="text1" w:themeTint="80"/>
        </w:tcBorders>
        <w:shd w:val="clear" w:color="auto" w:fill="E6E6E6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7AC9" w:themeColor="text1" w:themeTint="80"/>
        </w:tcBorders>
        <w:shd w:val="clear" w:color="auto" w:fill="E6E6E6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7AC9" w:themeColor="text1" w:themeTint="80"/>
        </w:tcBorders>
        <w:shd w:val="clear" w:color="auto" w:fill="E6E6E6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7AC9" w:themeColor="text1" w:themeTint="80"/>
        </w:tcBorders>
        <w:shd w:val="clear" w:color="auto" w:fill="E6E6E6" w:themeFill="background1"/>
      </w:tcPr>
    </w:tblStylePr>
    <w:tblStylePr w:type="band1Vert">
      <w:tblPr/>
      <w:tcPr>
        <w:shd w:val="clear" w:color="auto" w:fill="DADADA" w:themeFill="background1" w:themeFillShade="F2"/>
      </w:tcPr>
    </w:tblStylePr>
    <w:tblStylePr w:type="band1Horz">
      <w:tblPr/>
      <w:tcPr>
        <w:shd w:val="clear" w:color="auto" w:fill="DADADA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77EE2"/>
    <w:pPr>
      <w:spacing w:after="0" w:line="240" w:lineRule="auto"/>
    </w:pPr>
    <w:tblPr>
      <w:tblStyleRowBandSize w:val="1"/>
      <w:tblStyleColBandSize w:val="1"/>
      <w:tblBorders>
        <w:top w:val="single" w:sz="4" w:space="0" w:color="7A7AC9" w:themeColor="text1" w:themeTint="80"/>
        <w:bottom w:val="single" w:sz="4" w:space="0" w:color="7A7AC9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A7AC9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A7AC9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A7AC9" w:themeColor="text1" w:themeTint="80"/>
          <w:right w:val="single" w:sz="4" w:space="0" w:color="7A7AC9" w:themeColor="text1" w:themeTint="80"/>
        </w:tcBorders>
      </w:tcPr>
    </w:tblStylePr>
    <w:tblStylePr w:type="band2Vert">
      <w:tblPr/>
      <w:tcPr>
        <w:tcBorders>
          <w:left w:val="single" w:sz="4" w:space="0" w:color="7A7AC9" w:themeColor="text1" w:themeTint="80"/>
          <w:right w:val="single" w:sz="4" w:space="0" w:color="7A7AC9" w:themeColor="text1" w:themeTint="80"/>
        </w:tcBorders>
      </w:tcPr>
    </w:tblStylePr>
    <w:tblStylePr w:type="band1Horz">
      <w:tblPr/>
      <w:tcPr>
        <w:tcBorders>
          <w:top w:val="single" w:sz="4" w:space="0" w:color="7A7AC9" w:themeColor="text1" w:themeTint="80"/>
          <w:bottom w:val="single" w:sz="4" w:space="0" w:color="7A7AC9" w:themeColor="text1" w:themeTint="80"/>
        </w:tcBorders>
      </w:tcPr>
    </w:tblStylePr>
  </w:style>
  <w:style w:type="table" w:styleId="ListTable3">
    <w:name w:val="List Table 3"/>
    <w:basedOn w:val="TableNormal"/>
    <w:uiPriority w:val="48"/>
    <w:rsid w:val="00A77EE2"/>
    <w:pPr>
      <w:spacing w:after="0" w:line="240" w:lineRule="auto"/>
    </w:pPr>
    <w:tblPr>
      <w:tblStyleRowBandSize w:val="1"/>
      <w:tblStyleColBandSize w:val="1"/>
      <w:tblBorders>
        <w:top w:val="single" w:sz="4" w:space="0" w:color="282864" w:themeColor="text1"/>
        <w:left w:val="single" w:sz="4" w:space="0" w:color="282864" w:themeColor="text1"/>
        <w:bottom w:val="single" w:sz="4" w:space="0" w:color="282864" w:themeColor="text1"/>
        <w:right w:val="single" w:sz="4" w:space="0" w:color="282864" w:themeColor="text1"/>
      </w:tblBorders>
    </w:tblPr>
    <w:tblStylePr w:type="firstRow">
      <w:rPr>
        <w:b/>
        <w:bCs/>
        <w:color w:val="E6E6E6" w:themeColor="background1"/>
      </w:rPr>
      <w:tblPr/>
      <w:tcPr>
        <w:shd w:val="clear" w:color="auto" w:fill="282864" w:themeFill="text1"/>
      </w:tcPr>
    </w:tblStylePr>
    <w:tblStylePr w:type="lastRow">
      <w:rPr>
        <w:b/>
        <w:bCs/>
      </w:rPr>
      <w:tblPr/>
      <w:tcPr>
        <w:tcBorders>
          <w:top w:val="double" w:sz="4" w:space="0" w:color="282864" w:themeColor="text1"/>
        </w:tcBorders>
        <w:shd w:val="clear" w:color="auto" w:fill="E6E6E6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E6E6E6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E6E6E6" w:themeFill="background1"/>
      </w:tcPr>
    </w:tblStylePr>
    <w:tblStylePr w:type="band1Vert">
      <w:tblPr/>
      <w:tcPr>
        <w:tcBorders>
          <w:left w:val="single" w:sz="4" w:space="0" w:color="282864" w:themeColor="text1"/>
          <w:right w:val="single" w:sz="4" w:space="0" w:color="282864" w:themeColor="text1"/>
        </w:tcBorders>
      </w:tcPr>
    </w:tblStylePr>
    <w:tblStylePr w:type="band1Horz">
      <w:tblPr/>
      <w:tcPr>
        <w:tcBorders>
          <w:top w:val="single" w:sz="4" w:space="0" w:color="282864" w:themeColor="text1"/>
          <w:bottom w:val="single" w:sz="4" w:space="0" w:color="282864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82864" w:themeColor="text1"/>
          <w:left w:val="nil"/>
        </w:tcBorders>
      </w:tcPr>
    </w:tblStylePr>
    <w:tblStylePr w:type="swCell">
      <w:tblPr/>
      <w:tcPr>
        <w:tcBorders>
          <w:top w:val="double" w:sz="4" w:space="0" w:color="282864" w:themeColor="text1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A77EE2"/>
    <w:pPr>
      <w:spacing w:after="0" w:line="240" w:lineRule="auto"/>
    </w:pPr>
    <w:rPr>
      <w:color w:val="E6E6E6" w:themeColor="background1"/>
    </w:rPr>
    <w:tblPr>
      <w:tblStyleRowBandSize w:val="1"/>
      <w:tblStyleColBandSize w:val="1"/>
      <w:tblBorders>
        <w:top w:val="single" w:sz="24" w:space="0" w:color="282864" w:themeColor="text1"/>
        <w:left w:val="single" w:sz="24" w:space="0" w:color="282864" w:themeColor="text1"/>
        <w:bottom w:val="single" w:sz="24" w:space="0" w:color="282864" w:themeColor="text1"/>
        <w:right w:val="single" w:sz="24" w:space="0" w:color="282864" w:themeColor="text1"/>
      </w:tblBorders>
    </w:tblPr>
    <w:tcPr>
      <w:shd w:val="clear" w:color="auto" w:fill="282864" w:themeFill="text1"/>
    </w:tcPr>
    <w:tblStylePr w:type="firstRow">
      <w:rPr>
        <w:b/>
        <w:bCs/>
      </w:rPr>
      <w:tblPr/>
      <w:tcPr>
        <w:tcBorders>
          <w:bottom w:val="single" w:sz="18" w:space="0" w:color="E6E6E6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E6E6E6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E6E6E6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E6E6E6" w:themeColor="background1"/>
        </w:tcBorders>
      </w:tcPr>
    </w:tblStylePr>
    <w:tblStylePr w:type="band1Vert">
      <w:tblPr/>
      <w:tcPr>
        <w:tcBorders>
          <w:left w:val="single" w:sz="4" w:space="0" w:color="E6E6E6" w:themeColor="background1"/>
          <w:right w:val="single" w:sz="4" w:space="0" w:color="E6E6E6" w:themeColor="background1"/>
        </w:tcBorders>
      </w:tcPr>
    </w:tblStylePr>
    <w:tblStylePr w:type="band2Vert">
      <w:tblPr/>
      <w:tcPr>
        <w:tcBorders>
          <w:left w:val="single" w:sz="4" w:space="0" w:color="E6E6E6" w:themeColor="background1"/>
          <w:right w:val="single" w:sz="4" w:space="0" w:color="E6E6E6" w:themeColor="background1"/>
        </w:tcBorders>
      </w:tcPr>
    </w:tblStylePr>
    <w:tblStylePr w:type="band1Horz">
      <w:tblPr/>
      <w:tcPr>
        <w:tcBorders>
          <w:top w:val="single" w:sz="4" w:space="0" w:color="E6E6E6" w:themeColor="background1"/>
          <w:bottom w:val="single" w:sz="4" w:space="0" w:color="E6E6E6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77EE2"/>
    <w:pPr>
      <w:spacing w:after="0" w:line="240" w:lineRule="auto"/>
    </w:pPr>
    <w:rPr>
      <w:color w:val="E6E6E6" w:themeColor="background1"/>
    </w:rPr>
    <w:tblPr>
      <w:tblStyleRowBandSize w:val="1"/>
      <w:tblStyleColBandSize w:val="1"/>
      <w:tblBorders>
        <w:top w:val="single" w:sz="24" w:space="0" w:color="D62599" w:themeColor="accent6"/>
        <w:left w:val="single" w:sz="24" w:space="0" w:color="D62599" w:themeColor="accent6"/>
        <w:bottom w:val="single" w:sz="24" w:space="0" w:color="D62599" w:themeColor="accent6"/>
        <w:right w:val="single" w:sz="24" w:space="0" w:color="D62599" w:themeColor="accent6"/>
      </w:tblBorders>
    </w:tblPr>
    <w:tcPr>
      <w:shd w:val="clear" w:color="auto" w:fill="D62599" w:themeFill="accent6"/>
    </w:tcPr>
    <w:tblStylePr w:type="firstRow">
      <w:rPr>
        <w:b/>
        <w:bCs/>
      </w:rPr>
      <w:tblPr/>
      <w:tcPr>
        <w:tcBorders>
          <w:bottom w:val="single" w:sz="18" w:space="0" w:color="E6E6E6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E6E6E6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E6E6E6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E6E6E6" w:themeColor="background1"/>
        </w:tcBorders>
      </w:tcPr>
    </w:tblStylePr>
    <w:tblStylePr w:type="band1Vert">
      <w:tblPr/>
      <w:tcPr>
        <w:tcBorders>
          <w:left w:val="single" w:sz="4" w:space="0" w:color="E6E6E6" w:themeColor="background1"/>
          <w:right w:val="single" w:sz="4" w:space="0" w:color="E6E6E6" w:themeColor="background1"/>
        </w:tcBorders>
      </w:tcPr>
    </w:tblStylePr>
    <w:tblStylePr w:type="band2Vert">
      <w:tblPr/>
      <w:tcPr>
        <w:tcBorders>
          <w:left w:val="single" w:sz="4" w:space="0" w:color="E6E6E6" w:themeColor="background1"/>
          <w:right w:val="single" w:sz="4" w:space="0" w:color="E6E6E6" w:themeColor="background1"/>
        </w:tcBorders>
      </w:tcPr>
    </w:tblStylePr>
    <w:tblStylePr w:type="band1Horz">
      <w:tblPr/>
      <w:tcPr>
        <w:tcBorders>
          <w:top w:val="single" w:sz="4" w:space="0" w:color="E6E6E6" w:themeColor="background1"/>
          <w:bottom w:val="single" w:sz="4" w:space="0" w:color="E6E6E6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77EE2"/>
    <w:pPr>
      <w:spacing w:after="0" w:line="240" w:lineRule="auto"/>
    </w:pPr>
    <w:rPr>
      <w:color w:val="A01B72" w:themeColor="accent6" w:themeShade="BF"/>
    </w:rPr>
    <w:tblPr>
      <w:tblStyleRowBandSize w:val="1"/>
      <w:tblStyleColBandSize w:val="1"/>
      <w:tblBorders>
        <w:top w:val="single" w:sz="4" w:space="0" w:color="E87AC2" w:themeColor="accent6" w:themeTint="99"/>
        <w:left w:val="single" w:sz="4" w:space="0" w:color="E87AC2" w:themeColor="accent6" w:themeTint="99"/>
        <w:bottom w:val="single" w:sz="4" w:space="0" w:color="E87AC2" w:themeColor="accent6" w:themeTint="99"/>
        <w:right w:val="single" w:sz="4" w:space="0" w:color="E87AC2" w:themeColor="accent6" w:themeTint="99"/>
        <w:insideH w:val="single" w:sz="4" w:space="0" w:color="E87AC2" w:themeColor="accent6" w:themeTint="99"/>
        <w:insideV w:val="single" w:sz="4" w:space="0" w:color="E87AC2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E6E6E6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E6E6E6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E6E6E6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E6E6E6" w:themeFill="background1"/>
      </w:tcPr>
    </w:tblStylePr>
    <w:tblStylePr w:type="band1Vert">
      <w:tblPr/>
      <w:tcPr>
        <w:shd w:val="clear" w:color="auto" w:fill="F7D2EA" w:themeFill="accent6" w:themeFillTint="33"/>
      </w:tcPr>
    </w:tblStylePr>
    <w:tblStylePr w:type="band1Horz">
      <w:tblPr/>
      <w:tcPr>
        <w:shd w:val="clear" w:color="auto" w:fill="F7D2EA" w:themeFill="accent6" w:themeFillTint="33"/>
      </w:tcPr>
    </w:tblStylePr>
    <w:tblStylePr w:type="neCell">
      <w:tblPr/>
      <w:tcPr>
        <w:tcBorders>
          <w:bottom w:val="single" w:sz="4" w:space="0" w:color="E87AC2" w:themeColor="accent6" w:themeTint="99"/>
        </w:tcBorders>
      </w:tcPr>
    </w:tblStylePr>
    <w:tblStylePr w:type="nwCell">
      <w:tblPr/>
      <w:tcPr>
        <w:tcBorders>
          <w:bottom w:val="single" w:sz="4" w:space="0" w:color="E87AC2" w:themeColor="accent6" w:themeTint="99"/>
        </w:tcBorders>
      </w:tcPr>
    </w:tblStylePr>
    <w:tblStylePr w:type="seCell">
      <w:tblPr/>
      <w:tcPr>
        <w:tcBorders>
          <w:top w:val="single" w:sz="4" w:space="0" w:color="E87AC2" w:themeColor="accent6" w:themeTint="99"/>
        </w:tcBorders>
      </w:tcPr>
    </w:tblStylePr>
    <w:tblStylePr w:type="swCell">
      <w:tblPr/>
      <w:tcPr>
        <w:tcBorders>
          <w:top w:val="single" w:sz="4" w:space="0" w:color="E87AC2" w:themeColor="accent6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A77EE2"/>
    <w:pPr>
      <w:spacing w:after="0" w:line="240" w:lineRule="auto"/>
    </w:pPr>
    <w:tblPr>
      <w:tblStyleRowBandSize w:val="1"/>
      <w:tblStyleColBandSize w:val="1"/>
      <w:tblBorders>
        <w:top w:val="single" w:sz="2" w:space="0" w:color="E87AC2" w:themeColor="accent6" w:themeTint="99"/>
        <w:bottom w:val="single" w:sz="2" w:space="0" w:color="E87AC2" w:themeColor="accent6" w:themeTint="99"/>
        <w:insideH w:val="single" w:sz="2" w:space="0" w:color="E87AC2" w:themeColor="accent6" w:themeTint="99"/>
        <w:insideV w:val="single" w:sz="2" w:space="0" w:color="E87AC2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87AC2" w:themeColor="accent6" w:themeTint="99"/>
          <w:insideH w:val="nil"/>
          <w:insideV w:val="nil"/>
        </w:tcBorders>
        <w:shd w:val="clear" w:color="auto" w:fill="E6E6E6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87AC2" w:themeColor="accent6" w:themeTint="99"/>
          <w:bottom w:val="nil"/>
          <w:insideH w:val="nil"/>
          <w:insideV w:val="nil"/>
        </w:tcBorders>
        <w:shd w:val="clear" w:color="auto" w:fill="E6E6E6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2EA" w:themeFill="accent6" w:themeFillTint="33"/>
      </w:tcPr>
    </w:tblStylePr>
    <w:tblStylePr w:type="band1Horz">
      <w:tblPr/>
      <w:tcPr>
        <w:shd w:val="clear" w:color="auto" w:fill="F7D2EA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77EE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EE2"/>
  </w:style>
  <w:style w:type="paragraph" w:styleId="Footer">
    <w:name w:val="footer"/>
    <w:basedOn w:val="Normal"/>
    <w:link w:val="FooterChar"/>
    <w:uiPriority w:val="99"/>
    <w:unhideWhenUsed/>
    <w:rsid w:val="00A77EE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EE2"/>
  </w:style>
  <w:style w:type="character" w:styleId="PlaceholderText">
    <w:name w:val="Placeholder Text"/>
    <w:basedOn w:val="DefaultParagraphFont"/>
    <w:uiPriority w:val="99"/>
    <w:semiHidden/>
    <w:rsid w:val="00AD160A"/>
    <w:rPr>
      <w:color w:val="808080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454DE4"/>
    <w:rPr>
      <w:rFonts w:ascii="Poppins" w:eastAsiaTheme="majorEastAsia" w:hAnsi="Poppins" w:cstheme="majorBidi"/>
      <w:b/>
      <w:color w:val="282864"/>
      <w:sz w:val="48"/>
      <w:szCs w:val="32"/>
    </w:rPr>
  </w:style>
  <w:style w:type="character" w:customStyle="1" w:styleId="Heading2Char">
    <w:name w:val="Heading 2 Char"/>
    <w:aliases w:val="Sub-heading 1 Char"/>
    <w:basedOn w:val="DefaultParagraphFont"/>
    <w:link w:val="Heading2"/>
    <w:uiPriority w:val="3"/>
    <w:rsid w:val="00635BA4"/>
    <w:rPr>
      <w:rFonts w:ascii="Poppins" w:eastAsiaTheme="majorEastAsia" w:hAnsi="Poppins" w:cstheme="majorBidi"/>
      <w:b/>
      <w:color w:val="282864"/>
      <w:sz w:val="40"/>
      <w:szCs w:val="40"/>
    </w:rPr>
  </w:style>
  <w:style w:type="character" w:customStyle="1" w:styleId="Heading3Char">
    <w:name w:val="Heading 3 Char"/>
    <w:aliases w:val="Sub-heading 2 Char"/>
    <w:basedOn w:val="DefaultParagraphFont"/>
    <w:link w:val="Heading3"/>
    <w:uiPriority w:val="4"/>
    <w:rsid w:val="00454DE4"/>
    <w:rPr>
      <w:rFonts w:ascii="Poppins SemiBold" w:eastAsiaTheme="majorEastAsia" w:hAnsi="Poppins SemiBold" w:cstheme="majorBidi"/>
      <w:color w:val="282864"/>
      <w:sz w:val="36"/>
      <w:szCs w:val="24"/>
    </w:rPr>
  </w:style>
  <w:style w:type="character" w:customStyle="1" w:styleId="Heading4Char">
    <w:name w:val="Heading 4 Char"/>
    <w:aliases w:val="Sub-heading 3 Char"/>
    <w:basedOn w:val="DefaultParagraphFont"/>
    <w:link w:val="Heading4"/>
    <w:uiPriority w:val="5"/>
    <w:rsid w:val="00454DE4"/>
    <w:rPr>
      <w:rFonts w:ascii="Poppins" w:eastAsiaTheme="majorEastAsia" w:hAnsi="Poppins" w:cstheme="majorBidi"/>
      <w:iCs/>
      <w:color w:val="282864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sid w:val="00AD160A"/>
    <w:rPr>
      <w:rFonts w:asciiTheme="majorHAnsi" w:eastAsiaTheme="majorEastAsia" w:hAnsiTheme="majorHAnsi" w:cstheme="majorBidi"/>
      <w:color w:val="1E1E4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60A"/>
    <w:rPr>
      <w:rFonts w:asciiTheme="majorHAnsi" w:eastAsiaTheme="majorEastAsia" w:hAnsiTheme="majorHAnsi" w:cstheme="majorBidi"/>
      <w:color w:val="1414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60A"/>
    <w:rPr>
      <w:rFonts w:asciiTheme="majorHAnsi" w:eastAsiaTheme="majorEastAsia" w:hAnsiTheme="majorHAnsi" w:cstheme="majorBidi"/>
      <w:i/>
      <w:iCs/>
      <w:color w:val="14143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60A"/>
    <w:rPr>
      <w:rFonts w:asciiTheme="majorHAnsi" w:eastAsiaTheme="majorEastAsia" w:hAnsiTheme="majorHAnsi" w:cstheme="majorBidi"/>
      <w:color w:val="38388C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60A"/>
    <w:rPr>
      <w:rFonts w:asciiTheme="majorHAnsi" w:eastAsiaTheme="majorEastAsia" w:hAnsiTheme="majorHAnsi" w:cstheme="majorBidi"/>
      <w:i/>
      <w:iCs/>
      <w:color w:val="38388C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160A"/>
    <w:pPr>
      <w:spacing w:after="200" w:line="240" w:lineRule="auto"/>
    </w:pPr>
    <w:rPr>
      <w:i/>
      <w:iCs/>
      <w:color w:val="28286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54DE4"/>
    <w:pPr>
      <w:spacing w:line="240" w:lineRule="auto"/>
      <w:contextualSpacing/>
      <w:jc w:val="right"/>
    </w:pPr>
    <w:rPr>
      <w:rFonts w:eastAsiaTheme="majorEastAsia" w:cstheme="majorBidi"/>
      <w:b/>
      <w:color w:val="FFFFF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DE4"/>
    <w:rPr>
      <w:rFonts w:ascii="Poppins" w:eastAsiaTheme="majorEastAsia" w:hAnsi="Poppins" w:cstheme="majorBidi"/>
      <w:b/>
      <w:color w:val="FFFFFF"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rsid w:val="00454DE4"/>
    <w:pPr>
      <w:numPr>
        <w:ilvl w:val="1"/>
      </w:numPr>
    </w:pPr>
    <w:rPr>
      <w:rFonts w:eastAsiaTheme="minorEastAsia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454DE4"/>
    <w:rPr>
      <w:rFonts w:ascii="Poppins" w:eastAsiaTheme="minorEastAsia" w:hAnsi="Poppins" w:cstheme="majorBidi"/>
      <w:b/>
      <w:color w:val="FFFFFF"/>
      <w:spacing w:val="15"/>
      <w:kern w:val="28"/>
      <w:sz w:val="48"/>
      <w:szCs w:val="56"/>
    </w:rPr>
  </w:style>
  <w:style w:type="character" w:styleId="Strong">
    <w:name w:val="Strong"/>
    <w:basedOn w:val="DefaultParagraphFont"/>
    <w:uiPriority w:val="22"/>
    <w:rsid w:val="00AD160A"/>
    <w:rPr>
      <w:b/>
      <w:bCs/>
    </w:rPr>
  </w:style>
  <w:style w:type="character" w:styleId="Emphasis">
    <w:name w:val="Emphasis"/>
    <w:basedOn w:val="DefaultParagraphFont"/>
    <w:uiPriority w:val="20"/>
    <w:rsid w:val="00AD160A"/>
    <w:rPr>
      <w:i/>
      <w:iCs/>
    </w:rPr>
  </w:style>
  <w:style w:type="paragraph" w:styleId="NoSpacing">
    <w:name w:val="No Spacing"/>
    <w:uiPriority w:val="1"/>
    <w:semiHidden/>
    <w:rsid w:val="00AD16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AD160A"/>
    <w:pPr>
      <w:spacing w:before="200" w:after="160"/>
      <w:ind w:left="864" w:right="864"/>
      <w:jc w:val="center"/>
    </w:pPr>
    <w:rPr>
      <w:i/>
      <w:iCs/>
      <w:color w:val="4242A6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60A"/>
    <w:rPr>
      <w:i/>
      <w:iCs/>
      <w:color w:val="4242A6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rsid w:val="00AD160A"/>
    <w:pPr>
      <w:pBdr>
        <w:top w:val="single" w:sz="4" w:space="10" w:color="282864" w:themeColor="accent1"/>
        <w:bottom w:val="single" w:sz="4" w:space="10" w:color="282864" w:themeColor="accent1"/>
      </w:pBdr>
      <w:spacing w:before="360" w:after="360"/>
      <w:ind w:left="864" w:right="864"/>
      <w:jc w:val="center"/>
    </w:pPr>
    <w:rPr>
      <w:i/>
      <w:iCs/>
      <w:color w:val="28286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60A"/>
    <w:rPr>
      <w:i/>
      <w:iCs/>
      <w:color w:val="282864" w:themeColor="accent1"/>
    </w:rPr>
  </w:style>
  <w:style w:type="character" w:styleId="SubtleEmphasis">
    <w:name w:val="Subtle Emphasis"/>
    <w:basedOn w:val="DefaultParagraphFont"/>
    <w:uiPriority w:val="19"/>
    <w:rsid w:val="00AD160A"/>
    <w:rPr>
      <w:i/>
      <w:iCs/>
      <w:color w:val="4242A6" w:themeColor="text1" w:themeTint="BF"/>
    </w:rPr>
  </w:style>
  <w:style w:type="character" w:styleId="IntenseEmphasis">
    <w:name w:val="Intense Emphasis"/>
    <w:basedOn w:val="DefaultParagraphFont"/>
    <w:uiPriority w:val="21"/>
    <w:rsid w:val="00AD160A"/>
    <w:rPr>
      <w:i/>
      <w:iCs/>
      <w:color w:val="282864" w:themeColor="accent1"/>
    </w:rPr>
  </w:style>
  <w:style w:type="character" w:styleId="SubtleReference">
    <w:name w:val="Subtle Reference"/>
    <w:basedOn w:val="DefaultParagraphFont"/>
    <w:uiPriority w:val="31"/>
    <w:rsid w:val="00AD160A"/>
    <w:rPr>
      <w:smallCaps/>
      <w:color w:val="5353BA" w:themeColor="text1" w:themeTint="A5"/>
    </w:rPr>
  </w:style>
  <w:style w:type="character" w:styleId="IntenseReference">
    <w:name w:val="Intense Reference"/>
    <w:basedOn w:val="DefaultParagraphFont"/>
    <w:uiPriority w:val="32"/>
    <w:rsid w:val="00AD160A"/>
    <w:rPr>
      <w:b/>
      <w:bCs/>
      <w:smallCaps/>
      <w:color w:val="282864" w:themeColor="accent1"/>
      <w:spacing w:val="5"/>
    </w:rPr>
  </w:style>
  <w:style w:type="character" w:styleId="BookTitle">
    <w:name w:val="Book Title"/>
    <w:basedOn w:val="DefaultParagraphFont"/>
    <w:uiPriority w:val="33"/>
    <w:rsid w:val="00AD160A"/>
    <w:rPr>
      <w:b/>
      <w:bCs/>
      <w:i/>
      <w:iCs/>
      <w:spacing w:val="5"/>
    </w:rPr>
  </w:style>
  <w:style w:type="paragraph" w:styleId="TOCHeading">
    <w:name w:val="TOC Heading"/>
    <w:aliases w:val="Contents &amp; Preface Headings,Preface Headings"/>
    <w:basedOn w:val="Heading1"/>
    <w:next w:val="Normal"/>
    <w:uiPriority w:val="39"/>
    <w:unhideWhenUsed/>
    <w:qFormat/>
    <w:rsid w:val="00E03542"/>
    <w:pPr>
      <w:pageBreakBefore w:val="0"/>
      <w:numPr>
        <w:numId w:val="0"/>
      </w:numPr>
      <w:outlineLvl w:val="9"/>
    </w:pPr>
  </w:style>
  <w:style w:type="paragraph" w:styleId="ListParagraph">
    <w:name w:val="List Paragraph"/>
    <w:basedOn w:val="Normal"/>
    <w:uiPriority w:val="34"/>
    <w:rsid w:val="00F67C00"/>
    <w:pPr>
      <w:spacing w:after="160"/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B2C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2C9D"/>
    <w:pPr>
      <w:spacing w:after="100"/>
      <w:ind w:left="320"/>
    </w:pPr>
  </w:style>
  <w:style w:type="paragraph" w:styleId="TOC3">
    <w:name w:val="toc 3"/>
    <w:basedOn w:val="Normal"/>
    <w:next w:val="Normal"/>
    <w:autoRedefine/>
    <w:uiPriority w:val="39"/>
    <w:unhideWhenUsed/>
    <w:rsid w:val="00CB2C9D"/>
    <w:pPr>
      <w:spacing w:after="100"/>
      <w:ind w:left="640"/>
    </w:pPr>
  </w:style>
  <w:style w:type="character" w:styleId="Hyperlink">
    <w:name w:val="Hyperlink"/>
    <w:basedOn w:val="DefaultParagraphFont"/>
    <w:uiPriority w:val="99"/>
    <w:unhideWhenUsed/>
    <w:rsid w:val="00CB2C9D"/>
    <w:rPr>
      <w:color w:val="7BACE4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36738C"/>
    <w:pPr>
      <w:spacing w:after="100"/>
      <w:ind w:left="960"/>
    </w:pPr>
  </w:style>
  <w:style w:type="paragraph" w:customStyle="1" w:styleId="PrefaceSubheading">
    <w:name w:val="Preface Subheading"/>
    <w:basedOn w:val="TOCHeading"/>
    <w:next w:val="Normal"/>
    <w:qFormat/>
    <w:rsid w:val="00D901A7"/>
    <w:rPr>
      <w:sz w:val="40"/>
      <w:szCs w:val="24"/>
    </w:rPr>
  </w:style>
  <w:style w:type="paragraph" w:customStyle="1" w:styleId="Sub-heading4">
    <w:name w:val="Sub-heading 4"/>
    <w:basedOn w:val="Normal"/>
    <w:next w:val="Normal"/>
    <w:qFormat/>
    <w:rsid w:val="00454DE4"/>
    <w:pPr>
      <w:spacing w:after="160"/>
    </w:pPr>
    <w:rPr>
      <w:color w:val="282864" w:themeColor="text1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5297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5297"/>
    <w:rPr>
      <w:rFonts w:ascii="Poppins" w:hAnsi="Poppin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529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465C0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111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11D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11D5"/>
    <w:rPr>
      <w:rFonts w:ascii="Poppins" w:hAnsi="Poppin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11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11D5"/>
    <w:rPr>
      <w:rFonts w:ascii="Poppins" w:hAnsi="Poppins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47B8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47B8"/>
    <w:rPr>
      <w:rFonts w:ascii="Poppins" w:hAnsi="Poppins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447B8"/>
    <w:rPr>
      <w:vertAlign w:val="superscript"/>
    </w:rPr>
  </w:style>
  <w:style w:type="paragraph" w:styleId="Revision">
    <w:name w:val="Revision"/>
    <w:hidden/>
    <w:uiPriority w:val="99"/>
    <w:semiHidden/>
    <w:rsid w:val="006866BD"/>
    <w:pPr>
      <w:spacing w:after="0" w:line="240" w:lineRule="auto"/>
    </w:pPr>
    <w:rPr>
      <w:rFonts w:ascii="Poppins" w:hAnsi="Poppins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323D7"/>
    <w:rPr>
      <w:color w:val="D625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ocs.wearecortex.com/docs/latest/getting-started/on-premise/install-innovation-only/multiple-server-with-ha/requirements/" TargetMode="External"/><Relationship Id="rId18" Type="http://schemas.openxmlformats.org/officeDocument/2006/relationships/hyperlink" Target="https://docs.wearecortex.com/docs/latest/getting-started/on-premise/install-innovation-only/multiple-server-with-ha/pre-installation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ocs.wearecortex.com/docs/latest/getting-started/on-premise/install-innovation-only/multiple-server-with-ha/installation/install-web-application-server/" TargetMode="Externa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https://docs.wearecortex.com/docs/latest/getting-started/on-premise/install-innovation-only/multiple-server-with-ha/requirements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wearecortex.com/docs/latest/getting-started/on-premise/install-innovation-only/multiple-server-with-ha/requirements/" TargetMode="External"/><Relationship Id="rId20" Type="http://schemas.openxmlformats.org/officeDocument/2006/relationships/hyperlink" Target="http://docs.wearecortex.com/docs/latest/getting-started/on-premise/install-innovation-only/multiple-server-with-ha/installation/install-application-and-loadbalancer-servers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docs.wearecortex.com/docs/latest/getting-started/on-premise/install-innovation-only/multiple-server-with-ha/requirements/" TargetMode="External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yperlink" Target="https://docs.wearecortex.com/docs/latest/getting-started/on-premise/install-innovation-only/multiple-server-with-ha/pre-installation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docs.wearecortex.com/docs/latest/getting-started/on-premise/install-innovation-only/single-server-without-ha/" TargetMode="External"/><Relationship Id="rId22" Type="http://schemas.openxmlformats.org/officeDocument/2006/relationships/hyperlink" Target="https://docs.wearecortex.com/docs/latest/getting-started/on-premise/install-innovation-only/single-server-without-ha/try-it-ou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na.smith\Cortex%20Ltd\Cortex%20-%20Document%20Templates\Templates\We%20Are%20CORTEX%20Proposal.dotx" TargetMode="External"/></Relationships>
</file>

<file path=word/theme/theme1.xml><?xml version="1.0" encoding="utf-8"?>
<a:theme xmlns:a="http://schemas.openxmlformats.org/drawingml/2006/main" name="WeAreCortex">
  <a:themeElements>
    <a:clrScheme name="WeAreCORTEX">
      <a:dk1>
        <a:srgbClr val="282864"/>
      </a:dk1>
      <a:lt1>
        <a:srgbClr val="E6E6E6"/>
      </a:lt1>
      <a:dk2>
        <a:srgbClr val="282864"/>
      </a:dk2>
      <a:lt2>
        <a:srgbClr val="E6E6E6"/>
      </a:lt2>
      <a:accent1>
        <a:srgbClr val="282864"/>
      </a:accent1>
      <a:accent2>
        <a:srgbClr val="282864"/>
      </a:accent2>
      <a:accent3>
        <a:srgbClr val="282864"/>
      </a:accent3>
      <a:accent4>
        <a:srgbClr val="282864"/>
      </a:accent4>
      <a:accent5>
        <a:srgbClr val="7AC300"/>
      </a:accent5>
      <a:accent6>
        <a:srgbClr val="D62599"/>
      </a:accent6>
      <a:hlink>
        <a:srgbClr val="7BACE4"/>
      </a:hlink>
      <a:folHlink>
        <a:srgbClr val="D6259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2023-03-21T00:00:00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a164b3-5063-46d6-bdf2-467546405f78">
      <Terms xmlns="http://schemas.microsoft.com/office/infopath/2007/PartnerControls"/>
    </lcf76f155ced4ddcb4097134ff3c332f>
    <TaxCatchAll xmlns="d0b9ae9d-b9ff-4ac6-9f08-4bf5543ea0e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A8B847A3CEB4C854E8099DCD709ED" ma:contentTypeVersion="10" ma:contentTypeDescription="Create a new document." ma:contentTypeScope="" ma:versionID="2678ecb6c98893ea40503344f2f4c840">
  <xsd:schema xmlns:xsd="http://www.w3.org/2001/XMLSchema" xmlns:xs="http://www.w3.org/2001/XMLSchema" xmlns:p="http://schemas.microsoft.com/office/2006/metadata/properties" xmlns:ns2="3da164b3-5063-46d6-bdf2-467546405f78" xmlns:ns3="d0b9ae9d-b9ff-4ac6-9f08-4bf5543ea0ed" targetNamespace="http://schemas.microsoft.com/office/2006/metadata/properties" ma:root="true" ma:fieldsID="fe68aa8a6669bde6594b0a1f62035782" ns2:_="" ns3:_="">
    <xsd:import namespace="3da164b3-5063-46d6-bdf2-467546405f78"/>
    <xsd:import namespace="d0b9ae9d-b9ff-4ac6-9f08-4bf5543ea0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a164b3-5063-46d6-bdf2-467546405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4e5e87d-5687-4c81-8af2-2218c178a06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b9ae9d-b9ff-4ac6-9f08-4bf5543ea0e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07f4e6b-80de-409f-af45-f757f4057cc4}" ma:internalName="TaxCatchAll" ma:showField="CatchAllData" ma:web="d0b9ae9d-b9ff-4ac6-9f08-4bf5543ea0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4ED582-8087-44EF-8CFD-FB5437CBC6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BD5F70C-6275-43D5-9D9D-1ABC457572A7}">
  <ds:schemaRefs>
    <ds:schemaRef ds:uri="http://schemas.microsoft.com/office/2006/metadata/properties"/>
    <ds:schemaRef ds:uri="http://schemas.microsoft.com/office/infopath/2007/PartnerControls"/>
    <ds:schemaRef ds:uri="3da164b3-5063-46d6-bdf2-467546405f78"/>
    <ds:schemaRef ds:uri="d0b9ae9d-b9ff-4ac6-9f08-4bf5543ea0ed"/>
  </ds:schemaRefs>
</ds:datastoreItem>
</file>

<file path=customXml/itemProps4.xml><?xml version="1.0" encoding="utf-8"?>
<ds:datastoreItem xmlns:ds="http://schemas.openxmlformats.org/officeDocument/2006/customXml" ds:itemID="{DF12B2CF-96E8-45AA-9375-C1E5BC4C29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a164b3-5063-46d6-bdf2-467546405f78"/>
    <ds:schemaRef ds:uri="d0b9ae9d-b9ff-4ac6-9f08-4bf5543ea0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072409F-AD5D-4085-AEE9-9754C5D9E0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 Are CORTEX Proposal.dotx</Template>
  <TotalTime>4495</TotalTime>
  <Pages>10</Pages>
  <Words>2150</Words>
  <Characters>12255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14377</CharactersWithSpaces>
  <SharedDoc>false</SharedDoc>
  <HLinks>
    <vt:vector size="60" baseType="variant">
      <vt:variant>
        <vt:i4>4980800</vt:i4>
      </vt:variant>
      <vt:variant>
        <vt:i4>27</vt:i4>
      </vt:variant>
      <vt:variant>
        <vt:i4>0</vt:i4>
      </vt:variant>
      <vt:variant>
        <vt:i4>5</vt:i4>
      </vt:variant>
      <vt:variant>
        <vt:lpwstr>https://docs.wearecortex.com/docs/latest/getting-started/on-premise/install-innovation-only/single-server-without-ha/try-it-out/</vt:lpwstr>
      </vt:variant>
      <vt:variant>
        <vt:lpwstr/>
      </vt:variant>
      <vt:variant>
        <vt:i4>1638413</vt:i4>
      </vt:variant>
      <vt:variant>
        <vt:i4>24</vt:i4>
      </vt:variant>
      <vt:variant>
        <vt:i4>0</vt:i4>
      </vt:variant>
      <vt:variant>
        <vt:i4>5</vt:i4>
      </vt:variant>
      <vt:variant>
        <vt:lpwstr>https://docs.wearecortex.com/docs/latest/getting-started/on-premise/install-innovation-only/multiple-server-with-ha/installation/install-web-application-server/</vt:lpwstr>
      </vt:variant>
      <vt:variant>
        <vt:lpwstr/>
      </vt:variant>
      <vt:variant>
        <vt:i4>65566</vt:i4>
      </vt:variant>
      <vt:variant>
        <vt:i4>21</vt:i4>
      </vt:variant>
      <vt:variant>
        <vt:i4>0</vt:i4>
      </vt:variant>
      <vt:variant>
        <vt:i4>5</vt:i4>
      </vt:variant>
      <vt:variant>
        <vt:lpwstr>http://docs.wearecortex.com/docs/latest/getting-started/on-premise/install-innovation-only/multiple-server-with-ha/installation/install-application-and-loadbalancer-servers/</vt:lpwstr>
      </vt:variant>
      <vt:variant>
        <vt:lpwstr/>
      </vt:variant>
      <vt:variant>
        <vt:i4>5242973</vt:i4>
      </vt:variant>
      <vt:variant>
        <vt:i4>18</vt:i4>
      </vt:variant>
      <vt:variant>
        <vt:i4>0</vt:i4>
      </vt:variant>
      <vt:variant>
        <vt:i4>5</vt:i4>
      </vt:variant>
      <vt:variant>
        <vt:lpwstr>https://docs.wearecortex.com/docs/latest/getting-started/on-premise/install-innovation-only/multiple-server-with-ha/pre-installation/</vt:lpwstr>
      </vt:variant>
      <vt:variant>
        <vt:lpwstr>make-installation-artefacts-available-on-all-servers</vt:lpwstr>
      </vt:variant>
      <vt:variant>
        <vt:i4>1114124</vt:i4>
      </vt:variant>
      <vt:variant>
        <vt:i4>15</vt:i4>
      </vt:variant>
      <vt:variant>
        <vt:i4>0</vt:i4>
      </vt:variant>
      <vt:variant>
        <vt:i4>5</vt:i4>
      </vt:variant>
      <vt:variant>
        <vt:lpwstr>https://docs.wearecortex.com/docs/latest/getting-started/on-premise/install-innovation-only/multiple-server-with-ha/pre-installation/</vt:lpwstr>
      </vt:variant>
      <vt:variant>
        <vt:lpwstr/>
      </vt:variant>
      <vt:variant>
        <vt:i4>1245184</vt:i4>
      </vt:variant>
      <vt:variant>
        <vt:i4>12</vt:i4>
      </vt:variant>
      <vt:variant>
        <vt:i4>0</vt:i4>
      </vt:variant>
      <vt:variant>
        <vt:i4>5</vt:i4>
      </vt:variant>
      <vt:variant>
        <vt:lpwstr>https://docs.wearecortex.com/docs/latest/getting-started/on-premise/install-innovation-only/multiple-server-with-ha/requirements/</vt:lpwstr>
      </vt:variant>
      <vt:variant>
        <vt:lpwstr>certificate-requirements</vt:lpwstr>
      </vt:variant>
      <vt:variant>
        <vt:i4>5046359</vt:i4>
      </vt:variant>
      <vt:variant>
        <vt:i4>9</vt:i4>
      </vt:variant>
      <vt:variant>
        <vt:i4>0</vt:i4>
      </vt:variant>
      <vt:variant>
        <vt:i4>5</vt:i4>
      </vt:variant>
      <vt:variant>
        <vt:lpwstr>https://docs.wearecortex.com/docs/latest/getting-started/on-premise/install-innovation-only/multiple-server-with-ha/requirements/</vt:lpwstr>
      </vt:variant>
      <vt:variant>
        <vt:lpwstr>software-requirements</vt:lpwstr>
      </vt:variant>
      <vt:variant>
        <vt:i4>5439576</vt:i4>
      </vt:variant>
      <vt:variant>
        <vt:i4>6</vt:i4>
      </vt:variant>
      <vt:variant>
        <vt:i4>0</vt:i4>
      </vt:variant>
      <vt:variant>
        <vt:i4>5</vt:i4>
      </vt:variant>
      <vt:variant>
        <vt:lpwstr>https://docs.wearecortex.com/docs/latest/getting-started/on-premise/install-innovation-only/multiple-server-with-ha/requirements/</vt:lpwstr>
      </vt:variant>
      <vt:variant>
        <vt:lpwstr>hardware-requirements</vt:lpwstr>
      </vt:variant>
      <vt:variant>
        <vt:i4>6226015</vt:i4>
      </vt:variant>
      <vt:variant>
        <vt:i4>3</vt:i4>
      </vt:variant>
      <vt:variant>
        <vt:i4>0</vt:i4>
      </vt:variant>
      <vt:variant>
        <vt:i4>5</vt:i4>
      </vt:variant>
      <vt:variant>
        <vt:lpwstr>https://docs.wearecortex.com/docs/latest/getting-started/on-premise/install-innovation-only/single-server-without-ha/</vt:lpwstr>
      </vt:variant>
      <vt:variant>
        <vt:lpwstr/>
      </vt:variant>
      <vt:variant>
        <vt:i4>4980747</vt:i4>
      </vt:variant>
      <vt:variant>
        <vt:i4>0</vt:i4>
      </vt:variant>
      <vt:variant>
        <vt:i4>0</vt:i4>
      </vt:variant>
      <vt:variant>
        <vt:i4>5</vt:i4>
      </vt:variant>
      <vt:variant>
        <vt:lpwstr>https://docs.wearecortex.com/docs/latest/getting-started/on-premise/install-innovation-only/multiple-server-with-ha/requirements/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Graham</dc:creator>
  <cp:keywords/>
  <dc:description/>
  <cp:lastModifiedBy>Donna-Marie Smith</cp:lastModifiedBy>
  <cp:revision>188</cp:revision>
  <dcterms:created xsi:type="dcterms:W3CDTF">2025-04-02T12:39:00Z</dcterms:created>
  <dcterms:modified xsi:type="dcterms:W3CDTF">2025-06-16T11:54:00Z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Confidential</vt:lpwstr>
  </property>
  <property fmtid="{D5CDD505-2E9C-101B-9397-08002B2CF9AE}" pid="3" name="ContentTypeId">
    <vt:lpwstr>0x0101003ADA8B847A3CEB4C854E8099DCD709ED</vt:lpwstr>
  </property>
  <property fmtid="{D5CDD505-2E9C-101B-9397-08002B2CF9AE}" pid="4" name="Order">
    <vt:r8>1781500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GrammarlyDocumentId">
    <vt:lpwstr>7d9c274a-4230-4415-bdfb-5e5a27a3d023</vt:lpwstr>
  </property>
</Properties>
</file>